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C8F1" w14:textId="77777777" w:rsidR="00CD77B4" w:rsidRPr="00C8036C" w:rsidRDefault="00CD77B4" w:rsidP="00CD77B4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</w:p>
    <w:p w14:paraId="1762AB4E" w14:textId="77777777" w:rsidR="00CD77B4" w:rsidRPr="00C8036C" w:rsidRDefault="00CD77B4" w:rsidP="00CD77B4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  <w:r w:rsidRPr="00C8036C"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  <w:t xml:space="preserve">Progetto </w:t>
      </w:r>
    </w:p>
    <w:p w14:paraId="3F529C70" w14:textId="0EF792E5" w:rsidR="00CD77B4" w:rsidRPr="00992625" w:rsidRDefault="00CD77B4" w:rsidP="00CD77B4">
      <w:pPr>
        <w:spacing w:after="240"/>
        <w:jc w:val="center"/>
        <w:rPr>
          <w:rFonts w:asciiTheme="majorBidi" w:hAnsiTheme="majorBidi" w:cstheme="majorBidi"/>
          <w:color w:val="FF0000"/>
          <w:sz w:val="48"/>
          <w:szCs w:val="48"/>
        </w:rPr>
      </w:pPr>
      <w:proofErr w:type="spellStart"/>
      <w:r>
        <w:rPr>
          <w:rFonts w:asciiTheme="majorBidi" w:hAnsiTheme="majorBidi" w:cstheme="majorBidi"/>
          <w:color w:val="FF0000"/>
          <w:sz w:val="48"/>
          <w:szCs w:val="48"/>
        </w:rPr>
        <w:t>Movier</w:t>
      </w:r>
      <w:proofErr w:type="spellEnd"/>
    </w:p>
    <w:p w14:paraId="7B22E75D" w14:textId="77777777" w:rsidR="00963A8B" w:rsidRDefault="00963A8B"/>
    <w:p w14:paraId="0512CDBB" w14:textId="77777777" w:rsidR="00963A8B" w:rsidRDefault="00963A8B">
      <w:r>
        <w:br w:type="page"/>
      </w:r>
    </w:p>
    <w:p w14:paraId="3D6B249F" w14:textId="77777777" w:rsidR="00963A8B" w:rsidRPr="00382F91" w:rsidRDefault="00382F91">
      <w:pPr>
        <w:rPr>
          <w:b/>
          <w:color w:val="FF0000"/>
          <w:sz w:val="32"/>
          <w:szCs w:val="32"/>
        </w:rPr>
      </w:pPr>
      <w:r w:rsidRPr="00382F91">
        <w:rPr>
          <w:b/>
          <w:color w:val="FF0000"/>
          <w:sz w:val="32"/>
          <w:szCs w:val="32"/>
        </w:rPr>
        <w:lastRenderedPageBreak/>
        <w:t>INDICE</w:t>
      </w:r>
    </w:p>
    <w:p w14:paraId="5268CF9D" w14:textId="77777777" w:rsidR="00382F91" w:rsidRDefault="00382F91"/>
    <w:p w14:paraId="19F18A70" w14:textId="77777777" w:rsidR="00382F91" w:rsidRDefault="00E97FCF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>
        <w:rPr>
          <w:sz w:val="28"/>
          <w:szCs w:val="28"/>
        </w:rPr>
        <w:fldChar w:fldCharType="begin"/>
      </w:r>
      <w:r w:rsidRPr="00382F91">
        <w:rPr>
          <w:sz w:val="28"/>
          <w:szCs w:val="28"/>
        </w:rPr>
        <w:instrText xml:space="preserve"> TOC \o </w:instrText>
      </w:r>
      <w:r>
        <w:rPr>
          <w:sz w:val="28"/>
          <w:szCs w:val="28"/>
        </w:rPr>
        <w:fldChar w:fldCharType="separate"/>
      </w:r>
      <w:r w:rsidR="00382F91" w:rsidRPr="00052E9A">
        <w:rPr>
          <w:bCs/>
          <w:noProof/>
        </w:rPr>
        <w:t>1.</w:t>
      </w:r>
      <w:r w:rsidR="00382F91">
        <w:rPr>
          <w:noProof/>
        </w:rPr>
        <w:t xml:space="preserve"> Specifiche informali</w:t>
      </w:r>
      <w:r w:rsidR="00382F91">
        <w:rPr>
          <w:noProof/>
        </w:rPr>
        <w:tab/>
      </w:r>
      <w:r w:rsidR="00382F91">
        <w:rPr>
          <w:noProof/>
        </w:rPr>
        <w:fldChar w:fldCharType="begin"/>
      </w:r>
      <w:r w:rsidR="00382F91">
        <w:rPr>
          <w:noProof/>
        </w:rPr>
        <w:instrText xml:space="preserve"> PAGEREF _Toc474434028 \h </w:instrText>
      </w:r>
      <w:r w:rsidR="00382F91">
        <w:rPr>
          <w:noProof/>
        </w:rPr>
      </w:r>
      <w:r w:rsidR="00382F91">
        <w:rPr>
          <w:noProof/>
        </w:rPr>
        <w:fldChar w:fldCharType="separate"/>
      </w:r>
      <w:r w:rsidR="00382F91">
        <w:rPr>
          <w:noProof/>
        </w:rPr>
        <w:t>1</w:t>
      </w:r>
      <w:r w:rsidR="00382F91">
        <w:rPr>
          <w:noProof/>
        </w:rPr>
        <w:fldChar w:fldCharType="end"/>
      </w:r>
    </w:p>
    <w:p w14:paraId="62589A57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2.</w:t>
      </w:r>
      <w:r>
        <w:rPr>
          <w:noProof/>
        </w:rPr>
        <w:t xml:space="preserve"> Analisi e specifica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25E986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 Analisi nomi-verbi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7CA56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 Revisione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E3283B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2.3 Glossario dei termini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8B2CEA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 Classificazione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46B971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2.4.1 Requisiti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44F2DF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2.4.2 Requisiti sui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265883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2.4.3 Vincoli / Altri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1E6B09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 Modellazione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FD231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2.5.1 Attori e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39107C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2.5.2 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3A560A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2.5.3 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03942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2.6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58545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2.7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A79CB1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3.</w:t>
      </w:r>
      <w:r>
        <w:rPr>
          <w:noProof/>
        </w:rPr>
        <w:t xml:space="preserve"> Stima dei costi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32F00B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4.</w:t>
      </w:r>
      <w:r>
        <w:rPr>
          <w:noProof/>
        </w:rPr>
        <w:t xml:space="preserve"> Piano di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2FA340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5.</w:t>
      </w:r>
      <w:r>
        <w:rPr>
          <w:noProof/>
        </w:rPr>
        <w:t xml:space="preserve"> Progettazione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68C25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8B1C45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5.2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838B7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6.</w:t>
      </w:r>
      <w:r>
        <w:rPr>
          <w:noProof/>
        </w:rPr>
        <w:t xml:space="preserve"> Implementazione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34A06C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7.</w:t>
      </w:r>
      <w:r>
        <w:rPr>
          <w:noProof/>
        </w:rPr>
        <w:t xml:space="preserve">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FAFDD6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 Test strutturale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E8FA31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7.1.1 Complessità ciclomatica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D328F5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7.2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D6FBD8" w14:textId="77777777" w:rsidR="0031500B" w:rsidRDefault="00E97FCF">
      <w:pPr>
        <w:sectPr w:rsidR="0031500B" w:rsidSect="006761B6">
          <w:footerReference w:type="even" r:id="rId8"/>
          <w:footerReference w:type="default" r:id="rId9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/>
          <w:b/>
          <w:color w:val="548DD4"/>
        </w:rPr>
        <w:fldChar w:fldCharType="end"/>
      </w:r>
    </w:p>
    <w:p w14:paraId="35C8EB3E" w14:textId="51ED44AB" w:rsidR="00CB5E4A" w:rsidRDefault="004D4C72" w:rsidP="00B62871">
      <w:pPr>
        <w:pStyle w:val="Titolo1"/>
      </w:pPr>
      <w:bookmarkStart w:id="0" w:name="_Toc471905542"/>
      <w:bookmarkStart w:id="1" w:name="_Toc474433544"/>
      <w:bookmarkStart w:id="2" w:name="_Toc474433719"/>
      <w:bookmarkStart w:id="3" w:name="_Toc474434028"/>
      <w:r>
        <w:lastRenderedPageBreak/>
        <w:t>Specifiche informali</w:t>
      </w:r>
      <w:bookmarkEnd w:id="0"/>
      <w:bookmarkEnd w:id="1"/>
      <w:bookmarkEnd w:id="2"/>
      <w:bookmarkEnd w:id="3"/>
      <w:r>
        <w:t xml:space="preserve"> </w:t>
      </w:r>
    </w:p>
    <w:p w14:paraId="16703FA5" w14:textId="7B093F7B" w:rsidR="00B62871" w:rsidRDefault="00B62871" w:rsidP="00B62871">
      <w:r>
        <w:t>Si vuole realizzare un’applicazione che consiglia ad un utente quale film vedere.</w:t>
      </w:r>
    </w:p>
    <w:p w14:paraId="3D06550A" w14:textId="048211A4" w:rsidR="00B62871" w:rsidRDefault="00B62871" w:rsidP="00B62871">
      <w:r>
        <w:t>Il sistema mostra all’utente un fi</w:t>
      </w:r>
      <w:r w:rsidR="000B263F">
        <w:t xml:space="preserve">lm e l’utente può indicarlo come </w:t>
      </w:r>
      <w:proofErr w:type="spellStart"/>
      <w:r w:rsidR="000B263F">
        <w:t>like</w:t>
      </w:r>
      <w:proofErr w:type="spellEnd"/>
      <w:r w:rsidR="000B263F">
        <w:t xml:space="preserve"> or </w:t>
      </w:r>
      <w:proofErr w:type="spellStart"/>
      <w:r w:rsidR="000B263F">
        <w:t>not</w:t>
      </w:r>
      <w:proofErr w:type="spellEnd"/>
      <w:r w:rsidR="000B263F">
        <w:t xml:space="preserve"> </w:t>
      </w:r>
      <w:proofErr w:type="spellStart"/>
      <w:r w:rsidR="000B263F">
        <w:t>like</w:t>
      </w:r>
      <w:proofErr w:type="spellEnd"/>
      <w:r w:rsidR="000B263F">
        <w:t>.</w:t>
      </w:r>
    </w:p>
    <w:p w14:paraId="0CEB6645" w14:textId="2DD93DC0" w:rsidR="000B263F" w:rsidRDefault="000B263F" w:rsidP="00B62871">
      <w:r>
        <w:t>L’interazione si ripete un numero definito di volte e poi si riavvia.</w:t>
      </w:r>
    </w:p>
    <w:p w14:paraId="181B8D47" w14:textId="3BBC918B" w:rsidR="000B263F" w:rsidRDefault="000B263F" w:rsidP="00B62871">
      <w:r>
        <w:t>Il sistema permette all’utente di effettuare una ricerca by keyword sui titoli del film.</w:t>
      </w:r>
    </w:p>
    <w:p w14:paraId="7F5BEC38" w14:textId="05FA6DD9" w:rsidR="000B263F" w:rsidRDefault="0055159F" w:rsidP="00B62871">
      <w:r>
        <w:t xml:space="preserve">Un film è caratterizzato da un titolo, una descrizione, da una durata, da un anno di rilascio, da un rating, da un voto </w:t>
      </w:r>
      <w:proofErr w:type="spellStart"/>
      <w:r>
        <w:t>imdb</w:t>
      </w:r>
      <w:proofErr w:type="spellEnd"/>
      <w:r>
        <w:t xml:space="preserve">, da una serie di piattaforme su cui è </w:t>
      </w:r>
      <w:proofErr w:type="gramStart"/>
      <w:r>
        <w:t>disponibile(</w:t>
      </w:r>
      <w:proofErr w:type="gramEnd"/>
      <w:r>
        <w:t>anche nessuna).</w:t>
      </w:r>
    </w:p>
    <w:p w14:paraId="7354C0D2" w14:textId="3BBCBEB9" w:rsidR="0055159F" w:rsidRDefault="0055159F" w:rsidP="00B62871">
      <w:r>
        <w:t xml:space="preserve">Un film deve poter essere aggiunto o alla </w:t>
      </w:r>
      <w:proofErr w:type="spellStart"/>
      <w:r>
        <w:t>watchlist</w:t>
      </w:r>
      <w:proofErr w:type="spellEnd"/>
      <w:r>
        <w:t xml:space="preserve"> o alla lista “guarda più tardi” </w:t>
      </w:r>
    </w:p>
    <w:p w14:paraId="516DE658" w14:textId="0660D14D" w:rsidR="00AE685C" w:rsidRDefault="00AE0613" w:rsidP="00B62871">
      <w:r>
        <w:t xml:space="preserve">I consigli automatizzati devono poter essere </w:t>
      </w:r>
      <w:proofErr w:type="spellStart"/>
      <w:r>
        <w:t>targhettizzati</w:t>
      </w:r>
      <w:proofErr w:type="spellEnd"/>
      <w:r>
        <w:t xml:space="preserve"> in base ad una o più piattaforme di streaming</w:t>
      </w:r>
      <w:r w:rsidR="00F81615">
        <w:t xml:space="preserve"> ed in base al fatto di essere da soli, con l’interesse amoroso, con gli amici e con la famiglia.</w:t>
      </w:r>
      <w:r w:rsidR="00AE685C">
        <w:t xml:space="preserve"> Il sistema deve essere in grado di mostrare la </w:t>
      </w:r>
      <w:proofErr w:type="spellStart"/>
      <w:r w:rsidR="00AE685C">
        <w:t>watchlist</w:t>
      </w:r>
      <w:proofErr w:type="spellEnd"/>
      <w:r w:rsidR="00AE685C">
        <w:t xml:space="preserve"> e la lista “guarda più tardi”.</w:t>
      </w:r>
    </w:p>
    <w:p w14:paraId="25BA9AE2" w14:textId="77777777" w:rsidR="00F81615" w:rsidRDefault="00F81615" w:rsidP="00B62871"/>
    <w:p w14:paraId="30A13702" w14:textId="77777777" w:rsidR="0055159F" w:rsidRDefault="0055159F" w:rsidP="00B62871"/>
    <w:p w14:paraId="6C520D26" w14:textId="77777777" w:rsidR="0055159F" w:rsidRDefault="0055159F" w:rsidP="00B62871"/>
    <w:p w14:paraId="074ADF39" w14:textId="64B7418E" w:rsidR="00B62871" w:rsidRDefault="00B62871" w:rsidP="00B62871"/>
    <w:p w14:paraId="655AD9FF" w14:textId="0342665A" w:rsidR="00B62871" w:rsidRDefault="00B62871" w:rsidP="00B62871"/>
    <w:p w14:paraId="255D387A" w14:textId="77777777" w:rsidR="00B62871" w:rsidRPr="00B62871" w:rsidRDefault="00B62871" w:rsidP="00B62871"/>
    <w:p w14:paraId="77F5702D" w14:textId="77777777" w:rsidR="00CB5E4A" w:rsidRDefault="00CB5E4A" w:rsidP="00CB5E4A">
      <w:pPr>
        <w:pStyle w:val="Titolo1"/>
      </w:pPr>
      <w:bookmarkStart w:id="4" w:name="_Toc471905543"/>
      <w:bookmarkStart w:id="5" w:name="_Toc474433545"/>
      <w:bookmarkStart w:id="6" w:name="_Toc474433720"/>
      <w:bookmarkStart w:id="7" w:name="_Toc474434029"/>
      <w:r>
        <w:t>Analisi e specifica dei requisiti</w:t>
      </w:r>
      <w:bookmarkEnd w:id="4"/>
      <w:bookmarkEnd w:id="5"/>
      <w:bookmarkEnd w:id="6"/>
      <w:bookmarkEnd w:id="7"/>
    </w:p>
    <w:p w14:paraId="1DDD7991" w14:textId="77777777" w:rsidR="008055AD" w:rsidRPr="00CB5E4A" w:rsidRDefault="008055AD" w:rsidP="0058273D">
      <w:pPr>
        <w:pStyle w:val="Titolo2"/>
      </w:pPr>
      <w:bookmarkStart w:id="8" w:name="_Toc471905544"/>
      <w:bookmarkStart w:id="9" w:name="_Toc474433546"/>
      <w:bookmarkStart w:id="10" w:name="_Toc474433721"/>
      <w:bookmarkStart w:id="11" w:name="_Toc474434030"/>
      <w:r w:rsidRPr="00CB5E4A">
        <w:t>Analisi nomi-verbi</w:t>
      </w:r>
      <w:bookmarkEnd w:id="8"/>
      <w:bookmarkEnd w:id="9"/>
      <w:bookmarkEnd w:id="10"/>
      <w:bookmarkEnd w:id="11"/>
    </w:p>
    <w:p w14:paraId="10DC3FE1" w14:textId="77777777" w:rsidR="005143B7" w:rsidRDefault="005143B7" w:rsidP="005143B7">
      <w:r>
        <w:t xml:space="preserve">Si vuole realizzare un’applicazione che consiglia ad un </w:t>
      </w:r>
      <w:r w:rsidRPr="00B6597B">
        <w:rPr>
          <w:highlight w:val="green"/>
        </w:rPr>
        <w:t>utente</w:t>
      </w:r>
      <w:r>
        <w:t xml:space="preserve"> quale film vedere.</w:t>
      </w:r>
    </w:p>
    <w:p w14:paraId="6C8B563B" w14:textId="77777777" w:rsidR="005143B7" w:rsidRDefault="005143B7" w:rsidP="005143B7">
      <w:r>
        <w:t xml:space="preserve">Il sistema mostra all’utente un film e l’utente può indicarlo come </w:t>
      </w:r>
      <w:proofErr w:type="spellStart"/>
      <w:r>
        <w:t>like</w:t>
      </w:r>
      <w:proofErr w:type="spellEnd"/>
      <w:r>
        <w:t xml:space="preserve"> or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like</w:t>
      </w:r>
      <w:proofErr w:type="spellEnd"/>
      <w:r>
        <w:t>.</w:t>
      </w:r>
    </w:p>
    <w:p w14:paraId="3877F7D1" w14:textId="77777777" w:rsidR="005143B7" w:rsidRDefault="005143B7" w:rsidP="005143B7">
      <w:r>
        <w:t>L’interazione si ripete un numero definito di volte e poi si riavvia.</w:t>
      </w:r>
    </w:p>
    <w:p w14:paraId="6D6AD36E" w14:textId="77777777" w:rsidR="005143B7" w:rsidRDefault="005143B7" w:rsidP="005143B7">
      <w:r>
        <w:t>Il sistema permette all’utente di effettuare una ricerca by keyword sui titoli del film.</w:t>
      </w:r>
    </w:p>
    <w:p w14:paraId="363E203E" w14:textId="77777777" w:rsidR="005143B7" w:rsidRDefault="005143B7" w:rsidP="005143B7">
      <w:r>
        <w:t xml:space="preserve">Un </w:t>
      </w:r>
      <w:r w:rsidRPr="005143B7">
        <w:rPr>
          <w:highlight w:val="yellow"/>
        </w:rPr>
        <w:t>film</w:t>
      </w:r>
      <w:r>
        <w:t xml:space="preserve"> è caratterizzato da un titolo, una descrizione, da una durata, da un anno di rilascio, da un rating, da un voto </w:t>
      </w:r>
      <w:proofErr w:type="spellStart"/>
      <w:r>
        <w:t>imdb</w:t>
      </w:r>
      <w:proofErr w:type="spellEnd"/>
      <w:r>
        <w:t xml:space="preserve">, da una serie di piattaforme su cui è </w:t>
      </w:r>
      <w:proofErr w:type="gramStart"/>
      <w:r>
        <w:t>disponibile(</w:t>
      </w:r>
      <w:proofErr w:type="gramEnd"/>
      <w:r>
        <w:t>anche nessuna).</w:t>
      </w:r>
    </w:p>
    <w:p w14:paraId="0867B8FA" w14:textId="610B4C3A" w:rsidR="005143B7" w:rsidRDefault="005143B7" w:rsidP="005143B7">
      <w:r>
        <w:t xml:space="preserve">Un film deve poter essere aggiunto o alla </w:t>
      </w:r>
      <w:proofErr w:type="spellStart"/>
      <w:r w:rsidRPr="00B6597B">
        <w:rPr>
          <w:highlight w:val="yellow"/>
        </w:rPr>
        <w:t>watchlist</w:t>
      </w:r>
      <w:proofErr w:type="spellEnd"/>
      <w:r>
        <w:t xml:space="preserve"> o alla lista “</w:t>
      </w:r>
      <w:proofErr w:type="spellStart"/>
      <w:r w:rsidR="00B6597B">
        <w:t>watchLater</w:t>
      </w:r>
      <w:proofErr w:type="spellEnd"/>
      <w:r>
        <w:t xml:space="preserve">” </w:t>
      </w:r>
    </w:p>
    <w:p w14:paraId="0E30091E" w14:textId="77777777" w:rsidR="005143B7" w:rsidRDefault="005143B7" w:rsidP="005143B7">
      <w:r>
        <w:t xml:space="preserve">I consigli automatizzati devono poter essere </w:t>
      </w:r>
      <w:proofErr w:type="spellStart"/>
      <w:r>
        <w:t>targhettizzati</w:t>
      </w:r>
      <w:proofErr w:type="spellEnd"/>
      <w:r>
        <w:t xml:space="preserve"> in base ad una o più piattaforme di streaming ed in base al fatto di essere da soli, con l’interesse amoroso, con gli amici e con la famiglia. Il sistema deve essere in grado di mostrare la </w:t>
      </w:r>
      <w:proofErr w:type="spellStart"/>
      <w:r>
        <w:t>watchlist</w:t>
      </w:r>
      <w:proofErr w:type="spellEnd"/>
      <w:r>
        <w:t xml:space="preserve"> e la lista “guarda più tardi”.</w:t>
      </w:r>
    </w:p>
    <w:p w14:paraId="50F41A98" w14:textId="77777777" w:rsidR="005143B7" w:rsidRDefault="005143B7" w:rsidP="00A1382D">
      <w:pPr>
        <w:pStyle w:val="NormaleWeb"/>
        <w:spacing w:before="0" w:beforeAutospacing="0" w:after="0" w:afterAutospacing="0"/>
        <w:rPr>
          <w:i/>
        </w:rPr>
      </w:pPr>
    </w:p>
    <w:p w14:paraId="711F5152" w14:textId="77777777" w:rsidR="005143B7" w:rsidRDefault="005143B7" w:rsidP="00A1382D">
      <w:pPr>
        <w:pStyle w:val="NormaleWeb"/>
        <w:spacing w:before="0" w:beforeAutospacing="0" w:after="0" w:afterAutospacing="0"/>
        <w:rPr>
          <w:i/>
        </w:rPr>
      </w:pPr>
    </w:p>
    <w:p w14:paraId="5A0BBD8F" w14:textId="6E6AA13C" w:rsidR="005143B7" w:rsidRDefault="005143B7" w:rsidP="00A1382D">
      <w:pPr>
        <w:pStyle w:val="NormaleWeb"/>
        <w:spacing w:before="0" w:beforeAutospacing="0" w:after="0" w:afterAutospacing="0"/>
        <w:rPr>
          <w:i/>
        </w:rPr>
      </w:pPr>
      <w:r w:rsidRPr="00EF564B">
        <w:rPr>
          <w:i/>
          <w:highlight w:val="yellow"/>
        </w:rPr>
        <w:t>Classi</w:t>
      </w:r>
    </w:p>
    <w:p w14:paraId="12E09498" w14:textId="77777777" w:rsidR="005143B7" w:rsidRDefault="005143B7" w:rsidP="00A1382D">
      <w:pPr>
        <w:pStyle w:val="NormaleWeb"/>
        <w:spacing w:before="0" w:beforeAutospacing="0" w:after="0" w:afterAutospacing="0"/>
        <w:rPr>
          <w:i/>
        </w:rPr>
      </w:pPr>
      <w:r w:rsidRPr="005143B7">
        <w:rPr>
          <w:i/>
          <w:highlight w:val="green"/>
        </w:rPr>
        <w:t>Attori</w:t>
      </w:r>
    </w:p>
    <w:p w14:paraId="51F60040" w14:textId="03B904ED" w:rsidR="00CB5E4A" w:rsidRDefault="005143B7" w:rsidP="00A1382D">
      <w:pPr>
        <w:pStyle w:val="NormaleWeb"/>
        <w:spacing w:before="0" w:beforeAutospacing="0" w:after="0" w:afterAutospacing="0"/>
        <w:rPr>
          <w:i/>
          <w:highlight w:val="yellow"/>
        </w:rPr>
      </w:pPr>
      <w:r w:rsidRPr="005143B7">
        <w:rPr>
          <w:i/>
          <w:highlight w:val="red"/>
        </w:rPr>
        <w:t>Requisiti</w:t>
      </w:r>
      <w:r w:rsidR="008055AD" w:rsidRPr="00C6111A">
        <w:rPr>
          <w:i/>
        </w:rPr>
        <w:br/>
      </w:r>
    </w:p>
    <w:p w14:paraId="6BFEB892" w14:textId="25FBB1A3" w:rsidR="00BD684D" w:rsidRDefault="00BD684D" w:rsidP="00A1382D">
      <w:pPr>
        <w:pStyle w:val="NormaleWeb"/>
        <w:spacing w:before="0" w:beforeAutospacing="0" w:after="0" w:afterAutospacing="0"/>
        <w:rPr>
          <w:i/>
          <w:highlight w:val="yellow"/>
        </w:rPr>
      </w:pPr>
    </w:p>
    <w:p w14:paraId="43DA8E5C" w14:textId="21FF4077" w:rsidR="00BD684D" w:rsidRDefault="00BD684D" w:rsidP="00A1382D">
      <w:pPr>
        <w:pStyle w:val="NormaleWeb"/>
        <w:spacing w:before="0" w:beforeAutospacing="0" w:after="0" w:afterAutospacing="0"/>
        <w:rPr>
          <w:i/>
          <w:highlight w:val="yellow"/>
        </w:rPr>
      </w:pPr>
    </w:p>
    <w:p w14:paraId="5858E015" w14:textId="5AE74E66" w:rsidR="00BD684D" w:rsidRDefault="00BD684D" w:rsidP="00A1382D">
      <w:pPr>
        <w:pStyle w:val="NormaleWeb"/>
        <w:spacing w:before="0" w:beforeAutospacing="0" w:after="0" w:afterAutospacing="0"/>
        <w:rPr>
          <w:i/>
          <w:highlight w:val="yellow"/>
        </w:rPr>
      </w:pPr>
    </w:p>
    <w:p w14:paraId="76B77897" w14:textId="51C8FF14" w:rsidR="00BD684D" w:rsidRDefault="00BD684D" w:rsidP="00A1382D">
      <w:pPr>
        <w:pStyle w:val="NormaleWeb"/>
        <w:spacing w:before="0" w:beforeAutospacing="0" w:after="0" w:afterAutospacing="0"/>
        <w:rPr>
          <w:i/>
          <w:highlight w:val="yellow"/>
        </w:rPr>
      </w:pPr>
    </w:p>
    <w:p w14:paraId="26EE7AE8" w14:textId="4346BCE2" w:rsidR="00BD684D" w:rsidRDefault="00BD684D" w:rsidP="00A1382D">
      <w:pPr>
        <w:pStyle w:val="NormaleWeb"/>
        <w:spacing w:before="0" w:beforeAutospacing="0" w:after="0" w:afterAutospacing="0"/>
        <w:rPr>
          <w:i/>
          <w:highlight w:val="yellow"/>
        </w:rPr>
      </w:pPr>
    </w:p>
    <w:p w14:paraId="0BC907D7" w14:textId="5351E1DA" w:rsidR="00BD684D" w:rsidRDefault="00BD684D" w:rsidP="00A1382D">
      <w:pPr>
        <w:pStyle w:val="NormaleWeb"/>
        <w:spacing w:before="0" w:beforeAutospacing="0" w:after="0" w:afterAutospacing="0"/>
        <w:rPr>
          <w:i/>
          <w:highlight w:val="yellow"/>
        </w:rPr>
      </w:pPr>
    </w:p>
    <w:p w14:paraId="07523CA5" w14:textId="2A53FF41" w:rsidR="00BD684D" w:rsidRDefault="00BD684D" w:rsidP="00A1382D">
      <w:pPr>
        <w:pStyle w:val="NormaleWeb"/>
        <w:spacing w:before="0" w:beforeAutospacing="0" w:after="0" w:afterAutospacing="0"/>
        <w:rPr>
          <w:i/>
          <w:highlight w:val="yellow"/>
        </w:rPr>
      </w:pPr>
    </w:p>
    <w:p w14:paraId="73742458" w14:textId="35CB73EC" w:rsidR="00BD684D" w:rsidRDefault="00BD684D" w:rsidP="00A1382D">
      <w:pPr>
        <w:pStyle w:val="NormaleWeb"/>
        <w:spacing w:before="0" w:beforeAutospacing="0" w:after="0" w:afterAutospacing="0"/>
        <w:rPr>
          <w:i/>
          <w:highlight w:val="yellow"/>
        </w:rPr>
      </w:pPr>
    </w:p>
    <w:p w14:paraId="592AEF70" w14:textId="47D8C383" w:rsidR="00BD684D" w:rsidRDefault="00BD684D" w:rsidP="00A1382D">
      <w:pPr>
        <w:pStyle w:val="NormaleWeb"/>
        <w:spacing w:before="0" w:beforeAutospacing="0" w:after="0" w:afterAutospacing="0"/>
        <w:rPr>
          <w:i/>
          <w:highlight w:val="yellow"/>
        </w:rPr>
      </w:pPr>
    </w:p>
    <w:p w14:paraId="61D1592C" w14:textId="0927FA00" w:rsidR="00BD684D" w:rsidRDefault="00BD684D" w:rsidP="00A1382D">
      <w:pPr>
        <w:pStyle w:val="NormaleWeb"/>
        <w:spacing w:before="0" w:beforeAutospacing="0" w:after="0" w:afterAutospacing="0"/>
        <w:rPr>
          <w:i/>
          <w:highlight w:val="yellow"/>
        </w:rPr>
      </w:pPr>
    </w:p>
    <w:p w14:paraId="5DAE93B6" w14:textId="77777777" w:rsidR="00BD684D" w:rsidRPr="00A1382D" w:rsidRDefault="00BD684D" w:rsidP="00A1382D">
      <w:pPr>
        <w:pStyle w:val="NormaleWeb"/>
        <w:spacing w:before="0" w:beforeAutospacing="0" w:after="0" w:afterAutospacing="0"/>
        <w:rPr>
          <w:i/>
          <w:highlight w:val="yellow"/>
        </w:rPr>
      </w:pPr>
    </w:p>
    <w:p w14:paraId="65746DF1" w14:textId="77777777" w:rsidR="0058273D" w:rsidRDefault="008055AD" w:rsidP="0058273D">
      <w:pPr>
        <w:pStyle w:val="Titolo2"/>
      </w:pPr>
      <w:bookmarkStart w:id="12" w:name="_Toc471905545"/>
      <w:bookmarkStart w:id="13" w:name="_Toc474433547"/>
      <w:bookmarkStart w:id="14" w:name="_Toc474433722"/>
      <w:bookmarkStart w:id="15" w:name="_Toc474434031"/>
      <w:r w:rsidRPr="00CB5E4A">
        <w:lastRenderedPageBreak/>
        <w:t>Revisione dei requisiti</w:t>
      </w:r>
      <w:bookmarkEnd w:id="12"/>
      <w:bookmarkEnd w:id="13"/>
      <w:bookmarkEnd w:id="14"/>
      <w:bookmarkEnd w:id="15"/>
    </w:p>
    <w:p w14:paraId="5BD80311" w14:textId="6AA4F9D0" w:rsidR="00BD684D" w:rsidRDefault="00BD684D" w:rsidP="00BD684D">
      <w:pPr>
        <w:pStyle w:val="Titolo1"/>
        <w:numPr>
          <w:ilvl w:val="0"/>
          <w:numId w:val="0"/>
        </w:numPr>
        <w:rPr>
          <w:b w:val="0"/>
          <w:bCs/>
          <w:color w:val="000000" w:themeColor="text1"/>
          <w:sz w:val="24"/>
          <w:szCs w:val="24"/>
        </w:rPr>
      </w:pPr>
      <w:r>
        <w:rPr>
          <w:b w:val="0"/>
          <w:bCs/>
          <w:color w:val="000000" w:themeColor="text1"/>
          <w:sz w:val="24"/>
          <w:szCs w:val="24"/>
        </w:rPr>
        <w:t>N</w:t>
      </w:r>
    </w:p>
    <w:p w14:paraId="0D89108C" w14:textId="08FB7DAC" w:rsidR="00230C7A" w:rsidRPr="00E74131" w:rsidRDefault="00BD684D" w:rsidP="00230C7A">
      <w:pPr>
        <w:pStyle w:val="Titolo1"/>
        <w:numPr>
          <w:ilvl w:val="0"/>
          <w:numId w:val="44"/>
        </w:numPr>
        <w:rPr>
          <w:b w:val="0"/>
          <w:bCs/>
          <w:color w:val="000000" w:themeColor="text1"/>
          <w:sz w:val="24"/>
          <w:szCs w:val="24"/>
        </w:rPr>
      </w:pPr>
      <w:r>
        <w:rPr>
          <w:b w:val="0"/>
          <w:bCs/>
          <w:color w:val="000000" w:themeColor="text1"/>
          <w:sz w:val="24"/>
          <w:szCs w:val="24"/>
        </w:rPr>
        <w:t>Il sistema deve mostrare all’utente un insieme di n film</w:t>
      </w:r>
      <w:r w:rsidR="00230C7A">
        <w:rPr>
          <w:b w:val="0"/>
          <w:bCs/>
          <w:color w:val="000000" w:themeColor="text1"/>
          <w:sz w:val="24"/>
          <w:szCs w:val="24"/>
        </w:rPr>
        <w:t xml:space="preserve"> tenendo conto del fatto che l’utente </w:t>
      </w:r>
      <w:proofErr w:type="gramStart"/>
      <w:r w:rsidR="00230C7A">
        <w:rPr>
          <w:b w:val="0"/>
          <w:bCs/>
          <w:color w:val="000000" w:themeColor="text1"/>
          <w:sz w:val="24"/>
          <w:szCs w:val="24"/>
        </w:rPr>
        <w:t>possa</w:t>
      </w:r>
      <w:proofErr w:type="gramEnd"/>
      <w:r w:rsidR="00230C7A">
        <w:rPr>
          <w:b w:val="0"/>
          <w:bCs/>
          <w:color w:val="000000" w:themeColor="text1"/>
          <w:sz w:val="24"/>
          <w:szCs w:val="24"/>
        </w:rPr>
        <w:t xml:space="preserve"> essere da solo, in compagnia della fidanzata, della famiglia o degli amici.</w:t>
      </w:r>
      <w:r w:rsidR="00E74131">
        <w:rPr>
          <w:b w:val="0"/>
          <w:bCs/>
          <w:color w:val="000000" w:themeColor="text1"/>
          <w:sz w:val="24"/>
          <w:szCs w:val="24"/>
        </w:rPr>
        <w:t xml:space="preserve"> </w:t>
      </w:r>
      <w:r w:rsidR="00230C7A" w:rsidRPr="00E74131">
        <w:rPr>
          <w:b w:val="0"/>
          <w:bCs/>
          <w:color w:val="000000" w:themeColor="text1"/>
          <w:sz w:val="24"/>
          <w:szCs w:val="24"/>
        </w:rPr>
        <w:t xml:space="preserve">Se l’utente ha selezionato una </w:t>
      </w:r>
      <w:r w:rsidR="00E74131">
        <w:rPr>
          <w:b w:val="0"/>
          <w:bCs/>
          <w:color w:val="000000" w:themeColor="text1"/>
          <w:sz w:val="24"/>
          <w:szCs w:val="24"/>
        </w:rPr>
        <w:t xml:space="preserve">o più </w:t>
      </w:r>
      <w:r w:rsidR="00230C7A" w:rsidRPr="00E74131">
        <w:rPr>
          <w:b w:val="0"/>
          <w:bCs/>
          <w:color w:val="000000" w:themeColor="text1"/>
          <w:sz w:val="24"/>
          <w:szCs w:val="24"/>
        </w:rPr>
        <w:t>piattaform</w:t>
      </w:r>
      <w:r w:rsidR="00E74131">
        <w:rPr>
          <w:b w:val="0"/>
          <w:bCs/>
          <w:color w:val="000000" w:themeColor="text1"/>
          <w:sz w:val="24"/>
          <w:szCs w:val="24"/>
        </w:rPr>
        <w:t>e</w:t>
      </w:r>
      <w:r w:rsidR="00230C7A" w:rsidRPr="00E74131">
        <w:rPr>
          <w:b w:val="0"/>
          <w:bCs/>
          <w:color w:val="000000" w:themeColor="text1"/>
          <w:sz w:val="24"/>
          <w:szCs w:val="24"/>
        </w:rPr>
        <w:t xml:space="preserve"> di streaming </w:t>
      </w:r>
      <w:r w:rsidR="00E74131">
        <w:rPr>
          <w:b w:val="0"/>
          <w:bCs/>
          <w:color w:val="000000" w:themeColor="text1"/>
          <w:sz w:val="24"/>
          <w:szCs w:val="24"/>
        </w:rPr>
        <w:t>i consigli devono appartenere a quelle piattaforme</w:t>
      </w:r>
    </w:p>
    <w:p w14:paraId="6FA7EA47" w14:textId="65170E6C" w:rsidR="00BD684D" w:rsidRDefault="00BD684D" w:rsidP="00BD684D">
      <w:pPr>
        <w:pStyle w:val="Titolo1"/>
        <w:numPr>
          <w:ilvl w:val="0"/>
          <w:numId w:val="44"/>
        </w:numPr>
      </w:pPr>
      <w:r>
        <w:rPr>
          <w:b w:val="0"/>
          <w:bCs/>
          <w:color w:val="000000" w:themeColor="text1"/>
          <w:sz w:val="24"/>
          <w:szCs w:val="24"/>
        </w:rPr>
        <w:t>Il sistema deve permettere all’utente di esprimere un giudizio binario su ciascun film</w:t>
      </w:r>
    </w:p>
    <w:p w14:paraId="20293997" w14:textId="4C2733DF" w:rsidR="00BD684D" w:rsidRDefault="00BD684D" w:rsidP="00BD684D">
      <w:pPr>
        <w:pStyle w:val="Titolo1"/>
        <w:rPr>
          <w:b w:val="0"/>
          <w:bCs/>
          <w:color w:val="000000" w:themeColor="text1"/>
          <w:sz w:val="24"/>
          <w:szCs w:val="24"/>
        </w:rPr>
      </w:pPr>
      <w:r>
        <w:rPr>
          <w:b w:val="0"/>
          <w:bCs/>
          <w:color w:val="000000" w:themeColor="text1"/>
          <w:sz w:val="24"/>
          <w:szCs w:val="24"/>
        </w:rPr>
        <w:t>Il sistema permette all’utente di ricercare tramite keyword un film sul titolo del film</w:t>
      </w:r>
      <w:r w:rsidR="00230C7A">
        <w:rPr>
          <w:b w:val="0"/>
          <w:bCs/>
          <w:color w:val="000000" w:themeColor="text1"/>
          <w:sz w:val="24"/>
          <w:szCs w:val="24"/>
        </w:rPr>
        <w:t xml:space="preserve">    indipendentemente dalla piattaforma di streaming</w:t>
      </w:r>
    </w:p>
    <w:p w14:paraId="34CB106E" w14:textId="4390F628" w:rsidR="00BD684D" w:rsidRDefault="00BD684D" w:rsidP="00BD684D">
      <w:pPr>
        <w:pStyle w:val="Titolo1"/>
        <w:rPr>
          <w:b w:val="0"/>
          <w:bCs/>
          <w:color w:val="000000" w:themeColor="text1"/>
          <w:sz w:val="24"/>
          <w:szCs w:val="24"/>
        </w:rPr>
      </w:pPr>
      <w:r>
        <w:rPr>
          <w:b w:val="0"/>
          <w:bCs/>
          <w:color w:val="000000" w:themeColor="text1"/>
          <w:sz w:val="24"/>
          <w:szCs w:val="24"/>
        </w:rPr>
        <w:t xml:space="preserve">Il sistema deve permettere all’utente di </w:t>
      </w:r>
      <w:r w:rsidR="00230C7A">
        <w:rPr>
          <w:b w:val="0"/>
          <w:bCs/>
          <w:color w:val="000000" w:themeColor="text1"/>
          <w:sz w:val="24"/>
          <w:szCs w:val="24"/>
        </w:rPr>
        <w:t xml:space="preserve">aggiungere un film alla </w:t>
      </w:r>
      <w:proofErr w:type="spellStart"/>
      <w:r w:rsidR="00230C7A">
        <w:rPr>
          <w:b w:val="0"/>
          <w:bCs/>
          <w:color w:val="000000" w:themeColor="text1"/>
          <w:sz w:val="24"/>
          <w:szCs w:val="24"/>
        </w:rPr>
        <w:t>watchlist</w:t>
      </w:r>
      <w:proofErr w:type="spellEnd"/>
    </w:p>
    <w:p w14:paraId="2B40248A" w14:textId="209A21B0" w:rsidR="00230C7A" w:rsidRDefault="00230C7A" w:rsidP="00230C7A">
      <w:pPr>
        <w:pStyle w:val="Titolo1"/>
        <w:rPr>
          <w:b w:val="0"/>
          <w:bCs/>
          <w:color w:val="000000" w:themeColor="text1"/>
          <w:sz w:val="24"/>
          <w:szCs w:val="24"/>
        </w:rPr>
      </w:pPr>
      <w:r w:rsidRPr="00230C7A">
        <w:rPr>
          <w:b w:val="0"/>
          <w:bCs/>
          <w:color w:val="000000" w:themeColor="text1"/>
          <w:sz w:val="24"/>
          <w:szCs w:val="24"/>
        </w:rPr>
        <w:t>Il si</w:t>
      </w:r>
      <w:r>
        <w:rPr>
          <w:b w:val="0"/>
          <w:bCs/>
          <w:color w:val="000000" w:themeColor="text1"/>
          <w:sz w:val="24"/>
          <w:szCs w:val="24"/>
        </w:rPr>
        <w:t xml:space="preserve">stema deve permettere all’utente di aggiungere un film alla lista </w:t>
      </w:r>
      <w:proofErr w:type="spellStart"/>
      <w:r>
        <w:rPr>
          <w:b w:val="0"/>
          <w:bCs/>
          <w:color w:val="000000" w:themeColor="text1"/>
          <w:sz w:val="24"/>
          <w:szCs w:val="24"/>
        </w:rPr>
        <w:t>watchLater</w:t>
      </w:r>
      <w:proofErr w:type="spellEnd"/>
    </w:p>
    <w:p w14:paraId="540B24B8" w14:textId="40100D0E" w:rsidR="00230C7A" w:rsidRDefault="00230C7A" w:rsidP="00230C7A">
      <w:pPr>
        <w:pStyle w:val="Titolo1"/>
        <w:rPr>
          <w:b w:val="0"/>
          <w:bCs/>
          <w:color w:val="000000" w:themeColor="text1"/>
          <w:sz w:val="24"/>
          <w:szCs w:val="24"/>
        </w:rPr>
      </w:pPr>
      <w:r w:rsidRPr="00230C7A">
        <w:rPr>
          <w:b w:val="0"/>
          <w:bCs/>
          <w:color w:val="000000" w:themeColor="text1"/>
          <w:sz w:val="24"/>
          <w:szCs w:val="24"/>
        </w:rPr>
        <w:t>I</w:t>
      </w:r>
      <w:r>
        <w:rPr>
          <w:b w:val="0"/>
          <w:bCs/>
          <w:color w:val="000000" w:themeColor="text1"/>
          <w:sz w:val="24"/>
          <w:szCs w:val="24"/>
        </w:rPr>
        <w:t xml:space="preserve">l sistema deve permettere all’utente di visualizzare la </w:t>
      </w:r>
      <w:proofErr w:type="spellStart"/>
      <w:r>
        <w:rPr>
          <w:b w:val="0"/>
          <w:bCs/>
          <w:color w:val="000000" w:themeColor="text1"/>
          <w:sz w:val="24"/>
          <w:szCs w:val="24"/>
        </w:rPr>
        <w:t>watchList</w:t>
      </w:r>
      <w:proofErr w:type="spellEnd"/>
    </w:p>
    <w:p w14:paraId="465105F8" w14:textId="23B05D35" w:rsidR="00230C7A" w:rsidRDefault="00230C7A" w:rsidP="00230C7A">
      <w:pPr>
        <w:pStyle w:val="Titolo1"/>
        <w:rPr>
          <w:b w:val="0"/>
          <w:bCs/>
          <w:color w:val="000000" w:themeColor="text1"/>
          <w:sz w:val="24"/>
          <w:szCs w:val="24"/>
        </w:rPr>
      </w:pPr>
      <w:r w:rsidRPr="00230C7A">
        <w:rPr>
          <w:b w:val="0"/>
          <w:bCs/>
          <w:color w:val="000000" w:themeColor="text1"/>
          <w:sz w:val="24"/>
          <w:szCs w:val="24"/>
        </w:rPr>
        <w:t>I</w:t>
      </w:r>
      <w:r>
        <w:rPr>
          <w:b w:val="0"/>
          <w:bCs/>
          <w:color w:val="000000" w:themeColor="text1"/>
          <w:sz w:val="24"/>
          <w:szCs w:val="24"/>
        </w:rPr>
        <w:t xml:space="preserve">l sistema deve permettere all’utente di visualizzare la </w:t>
      </w:r>
      <w:proofErr w:type="spellStart"/>
      <w:r>
        <w:rPr>
          <w:b w:val="0"/>
          <w:bCs/>
          <w:color w:val="000000" w:themeColor="text1"/>
          <w:sz w:val="24"/>
          <w:szCs w:val="24"/>
        </w:rPr>
        <w:t>watchLater</w:t>
      </w:r>
      <w:proofErr w:type="spellEnd"/>
    </w:p>
    <w:p w14:paraId="78F696C8" w14:textId="1ED676BA" w:rsidR="00230C7A" w:rsidRDefault="00230C7A" w:rsidP="00230C7A">
      <w:pPr>
        <w:pStyle w:val="Titolo1"/>
        <w:rPr>
          <w:b w:val="0"/>
          <w:bCs/>
          <w:color w:val="000000" w:themeColor="text1"/>
          <w:sz w:val="24"/>
          <w:szCs w:val="24"/>
        </w:rPr>
      </w:pPr>
      <w:r>
        <w:rPr>
          <w:b w:val="0"/>
          <w:bCs/>
          <w:color w:val="000000" w:themeColor="text1"/>
          <w:sz w:val="24"/>
          <w:szCs w:val="24"/>
        </w:rPr>
        <w:t xml:space="preserve">Un film è caratterizzato da un titolo, da una </w:t>
      </w:r>
      <w:proofErr w:type="spellStart"/>
      <w:proofErr w:type="gramStart"/>
      <w:r>
        <w:rPr>
          <w:b w:val="0"/>
          <w:bCs/>
          <w:color w:val="000000" w:themeColor="text1"/>
          <w:sz w:val="24"/>
          <w:szCs w:val="24"/>
        </w:rPr>
        <w:t>descrizione,da</w:t>
      </w:r>
      <w:proofErr w:type="spellEnd"/>
      <w:proofErr w:type="gramEnd"/>
      <w:r>
        <w:rPr>
          <w:b w:val="0"/>
          <w:bCs/>
          <w:color w:val="000000" w:themeColor="text1"/>
          <w:sz w:val="24"/>
          <w:szCs w:val="24"/>
        </w:rPr>
        <w:t xml:space="preserve"> una durata, da un anno di </w:t>
      </w:r>
      <w:proofErr w:type="spellStart"/>
      <w:r>
        <w:rPr>
          <w:b w:val="0"/>
          <w:bCs/>
          <w:color w:val="000000" w:themeColor="text1"/>
          <w:sz w:val="24"/>
          <w:szCs w:val="24"/>
        </w:rPr>
        <w:t>rilascio,da</w:t>
      </w:r>
      <w:proofErr w:type="spellEnd"/>
      <w:r>
        <w:rPr>
          <w:b w:val="0"/>
          <w:bCs/>
          <w:color w:val="000000" w:themeColor="text1"/>
          <w:sz w:val="24"/>
          <w:szCs w:val="24"/>
        </w:rPr>
        <w:t xml:space="preserve"> un rating, da un voto </w:t>
      </w:r>
      <w:proofErr w:type="spellStart"/>
      <w:r>
        <w:rPr>
          <w:b w:val="0"/>
          <w:bCs/>
          <w:color w:val="000000" w:themeColor="text1"/>
          <w:sz w:val="24"/>
          <w:szCs w:val="24"/>
        </w:rPr>
        <w:t>imdb</w:t>
      </w:r>
      <w:proofErr w:type="spellEnd"/>
      <w:r>
        <w:rPr>
          <w:b w:val="0"/>
          <w:bCs/>
          <w:color w:val="000000" w:themeColor="text1"/>
          <w:sz w:val="24"/>
          <w:szCs w:val="24"/>
        </w:rPr>
        <w:t xml:space="preserve"> e da una serie di piattaforme su cui è disponibile(anche nessuna)</w:t>
      </w:r>
    </w:p>
    <w:p w14:paraId="3FF480FD" w14:textId="73605732" w:rsidR="00230C7A" w:rsidRPr="00230C7A" w:rsidRDefault="00230C7A" w:rsidP="00E74131">
      <w:pPr>
        <w:pStyle w:val="Titolo1"/>
        <w:numPr>
          <w:ilvl w:val="0"/>
          <w:numId w:val="0"/>
        </w:numPr>
      </w:pPr>
    </w:p>
    <w:p w14:paraId="42D1A089" w14:textId="2D5EDB87" w:rsidR="00230C7A" w:rsidRPr="00230C7A" w:rsidRDefault="00230C7A" w:rsidP="00230C7A"/>
    <w:p w14:paraId="07FACAE9" w14:textId="61A7D9D6" w:rsidR="00BD684D" w:rsidRDefault="00BD684D" w:rsidP="00BD684D">
      <w:pPr>
        <w:pStyle w:val="Titolo1"/>
        <w:numPr>
          <w:ilvl w:val="0"/>
          <w:numId w:val="0"/>
        </w:numPr>
      </w:pPr>
    </w:p>
    <w:p w14:paraId="7F5CCED0" w14:textId="26770D3B" w:rsidR="00E74131" w:rsidRDefault="00E74131" w:rsidP="00E74131"/>
    <w:p w14:paraId="40435A17" w14:textId="59D3533E" w:rsidR="00E74131" w:rsidRDefault="00E74131" w:rsidP="00E74131"/>
    <w:p w14:paraId="1B2D6404" w14:textId="77AA6F20" w:rsidR="00E74131" w:rsidRDefault="00E74131" w:rsidP="00E74131"/>
    <w:p w14:paraId="60760906" w14:textId="198E4ABD" w:rsidR="00E74131" w:rsidRDefault="00E74131" w:rsidP="00E74131"/>
    <w:p w14:paraId="02D5F567" w14:textId="4252A72D" w:rsidR="00E74131" w:rsidRDefault="00E74131" w:rsidP="00E74131"/>
    <w:p w14:paraId="77E448E1" w14:textId="1D5D9AB1" w:rsidR="00E74131" w:rsidRDefault="00E74131" w:rsidP="00E74131"/>
    <w:p w14:paraId="2B043CB6" w14:textId="41D95C50" w:rsidR="00E74131" w:rsidRDefault="00E74131" w:rsidP="00E74131"/>
    <w:p w14:paraId="4AB73E8E" w14:textId="3120D66D" w:rsidR="00E74131" w:rsidRDefault="00E74131" w:rsidP="00E74131"/>
    <w:p w14:paraId="53CEF2C1" w14:textId="00319D30" w:rsidR="00E74131" w:rsidRDefault="00E74131" w:rsidP="00E74131"/>
    <w:p w14:paraId="0A67F256" w14:textId="10AFB84B" w:rsidR="00E74131" w:rsidRDefault="00E74131" w:rsidP="00E74131"/>
    <w:p w14:paraId="403DDD54" w14:textId="03A7D6FA" w:rsidR="00E74131" w:rsidRDefault="00E74131" w:rsidP="00E74131"/>
    <w:p w14:paraId="58EEF735" w14:textId="4F497D6F" w:rsidR="00E74131" w:rsidRDefault="00E74131" w:rsidP="00E74131"/>
    <w:p w14:paraId="515DF32D" w14:textId="0A681B57" w:rsidR="00E74131" w:rsidRDefault="00E74131" w:rsidP="00E74131"/>
    <w:p w14:paraId="56ED9DFD" w14:textId="23CF4079" w:rsidR="00E74131" w:rsidRDefault="00E74131" w:rsidP="00E74131"/>
    <w:p w14:paraId="60E93008" w14:textId="44C996C0" w:rsidR="00E74131" w:rsidRDefault="00E74131" w:rsidP="00E74131"/>
    <w:p w14:paraId="04A91F51" w14:textId="4FE8FC36" w:rsidR="00E74131" w:rsidRDefault="00E74131" w:rsidP="00E74131"/>
    <w:p w14:paraId="38209176" w14:textId="24D9BD07" w:rsidR="00E74131" w:rsidRDefault="00E74131" w:rsidP="00E74131"/>
    <w:p w14:paraId="50356DBD" w14:textId="3C2AED79" w:rsidR="00E74131" w:rsidRDefault="00E74131" w:rsidP="00E74131"/>
    <w:p w14:paraId="55E50F07" w14:textId="77777777" w:rsidR="00E74131" w:rsidRPr="00E74131" w:rsidRDefault="00E74131" w:rsidP="00E74131"/>
    <w:p w14:paraId="5F511E77" w14:textId="1F71892A" w:rsidR="00EF564B" w:rsidRPr="00EF564B" w:rsidRDefault="004D4C72" w:rsidP="00EF564B">
      <w:pPr>
        <w:pStyle w:val="Titolo2"/>
      </w:pPr>
      <w:bookmarkStart w:id="16" w:name="_Toc471222552"/>
      <w:bookmarkStart w:id="17" w:name="_Toc471222591"/>
      <w:bookmarkStart w:id="18" w:name="_Toc471224121"/>
      <w:bookmarkStart w:id="19" w:name="_Toc471905547"/>
      <w:bookmarkStart w:id="20" w:name="_Toc474433549"/>
      <w:bookmarkStart w:id="21" w:name="_Toc474433724"/>
      <w:bookmarkStart w:id="22" w:name="_Toc474434033"/>
      <w:r>
        <w:lastRenderedPageBreak/>
        <w:t>Classificazione dei requisiti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65E5E740" w14:textId="77777777" w:rsidR="001A2AB1" w:rsidRPr="0040794C" w:rsidRDefault="001A2AB1" w:rsidP="0058273D">
      <w:pPr>
        <w:pStyle w:val="Titolo2"/>
      </w:pPr>
      <w:bookmarkStart w:id="23" w:name="_Toc471222553"/>
      <w:bookmarkStart w:id="24" w:name="_Toc471222592"/>
      <w:bookmarkStart w:id="25" w:name="_Toc471224122"/>
      <w:bookmarkStart w:id="26" w:name="_Toc471905548"/>
      <w:bookmarkStart w:id="27" w:name="_Toc474433550"/>
      <w:bookmarkStart w:id="28" w:name="_Toc474433725"/>
      <w:bookmarkStart w:id="29" w:name="_Toc474434034"/>
      <w:r w:rsidRPr="007164D5">
        <w:rPr>
          <w:sz w:val="24"/>
          <w:szCs w:val="24"/>
        </w:rPr>
        <w:t>Requisiti</w:t>
      </w:r>
      <w:r w:rsidRPr="0040794C">
        <w:t xml:space="preserve"> </w:t>
      </w:r>
      <w:r>
        <w:t>funzionali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3FE57783" w14:textId="77777777" w:rsidR="001C14DA" w:rsidRDefault="001C14DA" w:rsidP="00B81EF2">
      <w:pPr>
        <w:spacing w:after="120"/>
        <w:jc w:val="both"/>
        <w:rPr>
          <w:rFonts w:ascii="Constantia" w:hAnsi="Constantia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81EF2" w:rsidRPr="003637BF" w14:paraId="42F5A787" w14:textId="77777777" w:rsidTr="002A0DEB">
        <w:tc>
          <w:tcPr>
            <w:tcW w:w="851" w:type="dxa"/>
          </w:tcPr>
          <w:p w14:paraId="6126C0B1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26BB39EB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77A9AA42" w14:textId="77777777" w:rsidR="00B81EF2" w:rsidRPr="003637BF" w:rsidRDefault="00B81EF2" w:rsidP="002A0DEB">
            <w:pPr>
              <w:rPr>
                <w:rFonts w:ascii="Constantia" w:hAnsi="Constantia"/>
                <w:color w:val="0000FF"/>
              </w:rPr>
            </w:pPr>
            <w:r>
              <w:rPr>
                <w:rFonts w:ascii="Constantia" w:hAnsi="Constantia"/>
                <w:color w:val="0000FF"/>
              </w:rPr>
              <w:t>Origine (</w:t>
            </w:r>
            <w:r w:rsidR="002A0DEB">
              <w:rPr>
                <w:rFonts w:ascii="Constantia" w:hAnsi="Constantia"/>
                <w:color w:val="0000FF"/>
              </w:rPr>
              <w:t>n. frase dei requisiti revisionati</w:t>
            </w:r>
            <w:r>
              <w:rPr>
                <w:rFonts w:ascii="Constantia" w:hAnsi="Constantia"/>
                <w:color w:val="0000FF"/>
              </w:rPr>
              <w:t>)</w:t>
            </w:r>
          </w:p>
        </w:tc>
      </w:tr>
      <w:tr w:rsidR="00B81EF2" w:rsidRPr="003637BF" w14:paraId="4818F119" w14:textId="77777777" w:rsidTr="002A0DEB">
        <w:tc>
          <w:tcPr>
            <w:tcW w:w="851" w:type="dxa"/>
          </w:tcPr>
          <w:p w14:paraId="6528C221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RF01</w:t>
            </w:r>
          </w:p>
        </w:tc>
        <w:tc>
          <w:tcPr>
            <w:tcW w:w="7371" w:type="dxa"/>
          </w:tcPr>
          <w:p w14:paraId="67AC4EE4" w14:textId="395F6A4F" w:rsidR="00B81EF2" w:rsidRPr="00E74131" w:rsidRDefault="00E74131" w:rsidP="00E74131">
            <w:pPr>
              <w:pStyle w:val="Titolo1"/>
              <w:numPr>
                <w:ilvl w:val="0"/>
                <w:numId w:val="0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Il sistema deve mostrare all’utente un insieme di n film tenendo conto del fatto che l’utente </w:t>
            </w:r>
            <w:proofErr w:type="gramStart"/>
            <w:r>
              <w:rPr>
                <w:b w:val="0"/>
                <w:bCs/>
                <w:color w:val="000000" w:themeColor="text1"/>
                <w:sz w:val="24"/>
                <w:szCs w:val="24"/>
              </w:rPr>
              <w:t>possa</w:t>
            </w:r>
            <w:proofErr w:type="gramEnd"/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essere da solo, in compagnia della fidanzata, della famiglia o degli amici. </w:t>
            </w:r>
            <w:r w:rsidRPr="00E74131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Se l’utente ha selezionato una </w:t>
            </w:r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o più </w:t>
            </w:r>
            <w:r w:rsidRPr="00E74131">
              <w:rPr>
                <w:b w:val="0"/>
                <w:bCs/>
                <w:color w:val="000000" w:themeColor="text1"/>
                <w:sz w:val="24"/>
                <w:szCs w:val="24"/>
              </w:rPr>
              <w:t>piattaform</w:t>
            </w:r>
            <w:r>
              <w:rPr>
                <w:b w:val="0"/>
                <w:bCs/>
                <w:color w:val="000000" w:themeColor="text1"/>
                <w:sz w:val="24"/>
                <w:szCs w:val="24"/>
              </w:rPr>
              <w:t>e</w:t>
            </w:r>
            <w:r w:rsidRPr="00E74131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di streaming </w:t>
            </w:r>
            <w:r>
              <w:rPr>
                <w:b w:val="0"/>
                <w:bCs/>
                <w:color w:val="000000" w:themeColor="text1"/>
                <w:sz w:val="24"/>
                <w:szCs w:val="24"/>
              </w:rPr>
              <w:t>i consigli devono appartenere a quelle piattaforme</w:t>
            </w:r>
          </w:p>
        </w:tc>
        <w:tc>
          <w:tcPr>
            <w:tcW w:w="1417" w:type="dxa"/>
          </w:tcPr>
          <w:p w14:paraId="585B780A" w14:textId="77777777" w:rsidR="00B81EF2" w:rsidRDefault="00A4602F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</w:tr>
      <w:tr w:rsidR="00B81EF2" w:rsidRPr="003637BF" w14:paraId="2854ECA4" w14:textId="77777777" w:rsidTr="002A0DEB">
        <w:tc>
          <w:tcPr>
            <w:tcW w:w="851" w:type="dxa"/>
          </w:tcPr>
          <w:p w14:paraId="7FE62146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RF02</w:t>
            </w:r>
          </w:p>
        </w:tc>
        <w:tc>
          <w:tcPr>
            <w:tcW w:w="7371" w:type="dxa"/>
          </w:tcPr>
          <w:p w14:paraId="3A97686D" w14:textId="68E5CEF5" w:rsidR="00B81EF2" w:rsidRPr="00A4602F" w:rsidRDefault="00E74131" w:rsidP="00E74131">
            <w:pPr>
              <w:pStyle w:val="Titolo1"/>
              <w:numPr>
                <w:ilvl w:val="0"/>
                <w:numId w:val="0"/>
              </w:numPr>
            </w:pPr>
            <w:r>
              <w:rPr>
                <w:b w:val="0"/>
                <w:bCs/>
                <w:color w:val="000000" w:themeColor="text1"/>
                <w:sz w:val="24"/>
                <w:szCs w:val="24"/>
              </w:rPr>
              <w:t>Il sistema deve permettere all’utente di esprimere un giudizio binario su ciascun film</w:t>
            </w:r>
          </w:p>
        </w:tc>
        <w:tc>
          <w:tcPr>
            <w:tcW w:w="1417" w:type="dxa"/>
          </w:tcPr>
          <w:p w14:paraId="5D8DE9F3" w14:textId="2FA2BDD2" w:rsidR="00B81EF2" w:rsidRDefault="00E74131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</w:tr>
      <w:tr w:rsidR="00B81EF2" w:rsidRPr="003637BF" w14:paraId="71B93C9B" w14:textId="77777777" w:rsidTr="002A0DEB">
        <w:tc>
          <w:tcPr>
            <w:tcW w:w="851" w:type="dxa"/>
          </w:tcPr>
          <w:p w14:paraId="5D070F7E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</w:t>
            </w:r>
            <w:r w:rsidR="005D537E">
              <w:rPr>
                <w:rFonts w:ascii="Constantia" w:hAnsi="Constantia"/>
              </w:rPr>
              <w:t>3</w:t>
            </w:r>
          </w:p>
        </w:tc>
        <w:tc>
          <w:tcPr>
            <w:tcW w:w="7371" w:type="dxa"/>
          </w:tcPr>
          <w:p w14:paraId="72EA2C49" w14:textId="2937ECE8" w:rsidR="00B81EF2" w:rsidRPr="00E74131" w:rsidRDefault="00E74131" w:rsidP="00E74131">
            <w:pPr>
              <w:pStyle w:val="Titolo1"/>
              <w:numPr>
                <w:ilvl w:val="0"/>
                <w:numId w:val="0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b w:val="0"/>
                <w:bCs/>
                <w:color w:val="000000" w:themeColor="text1"/>
                <w:sz w:val="24"/>
                <w:szCs w:val="24"/>
              </w:rPr>
              <w:t>Il sistema permette all’utente di ricercare tramite keyword un film sul titolo del film</w:t>
            </w:r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color w:val="000000" w:themeColor="text1"/>
                <w:sz w:val="24"/>
                <w:szCs w:val="24"/>
              </w:rPr>
              <w:t>indipendentemente dalla piattaforma di streaming</w:t>
            </w:r>
          </w:p>
        </w:tc>
        <w:tc>
          <w:tcPr>
            <w:tcW w:w="1417" w:type="dxa"/>
          </w:tcPr>
          <w:p w14:paraId="1CB1F2B8" w14:textId="0580913D" w:rsidR="00B81EF2" w:rsidRDefault="00E74131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</w:tc>
      </w:tr>
      <w:tr w:rsidR="00E74131" w:rsidRPr="003637BF" w14:paraId="0F098325" w14:textId="77777777" w:rsidTr="002A0DEB">
        <w:tc>
          <w:tcPr>
            <w:tcW w:w="851" w:type="dxa"/>
          </w:tcPr>
          <w:p w14:paraId="6DF1CC79" w14:textId="7627F95E" w:rsidR="00E74131" w:rsidRDefault="00E74131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RF04</w:t>
            </w:r>
          </w:p>
        </w:tc>
        <w:tc>
          <w:tcPr>
            <w:tcW w:w="7371" w:type="dxa"/>
          </w:tcPr>
          <w:p w14:paraId="703E220F" w14:textId="19C97CF8" w:rsidR="00E74131" w:rsidRPr="00E74131" w:rsidRDefault="00E74131" w:rsidP="00E74131">
            <w:pPr>
              <w:pStyle w:val="Titolo1"/>
              <w:numPr>
                <w:ilvl w:val="0"/>
                <w:numId w:val="0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Il sistema deve permettere all’utente di aggiungere un film alla </w:t>
            </w:r>
            <w:proofErr w:type="spellStart"/>
            <w:r>
              <w:rPr>
                <w:b w:val="0"/>
                <w:bCs/>
                <w:color w:val="000000" w:themeColor="text1"/>
                <w:sz w:val="24"/>
                <w:szCs w:val="24"/>
              </w:rPr>
              <w:t>watchlist</w:t>
            </w:r>
            <w:proofErr w:type="spellEnd"/>
          </w:p>
        </w:tc>
        <w:tc>
          <w:tcPr>
            <w:tcW w:w="1417" w:type="dxa"/>
          </w:tcPr>
          <w:p w14:paraId="1AAD8D11" w14:textId="6DAAD431" w:rsidR="00E74131" w:rsidRDefault="00E74131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4</w:t>
            </w:r>
          </w:p>
        </w:tc>
      </w:tr>
      <w:tr w:rsidR="00E74131" w:rsidRPr="003637BF" w14:paraId="27A604B6" w14:textId="77777777" w:rsidTr="002A0DEB">
        <w:tc>
          <w:tcPr>
            <w:tcW w:w="851" w:type="dxa"/>
          </w:tcPr>
          <w:p w14:paraId="66F3A791" w14:textId="52A939A6" w:rsidR="00E74131" w:rsidRDefault="00E74131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RF05</w:t>
            </w:r>
          </w:p>
        </w:tc>
        <w:tc>
          <w:tcPr>
            <w:tcW w:w="7371" w:type="dxa"/>
          </w:tcPr>
          <w:p w14:paraId="2C704C67" w14:textId="4CB6870A" w:rsidR="00E74131" w:rsidRPr="00E74131" w:rsidRDefault="00E74131" w:rsidP="00E74131">
            <w:pPr>
              <w:pStyle w:val="Titolo1"/>
              <w:numPr>
                <w:ilvl w:val="0"/>
                <w:numId w:val="0"/>
              </w:numPr>
              <w:rPr>
                <w:b w:val="0"/>
                <w:bCs/>
                <w:color w:val="000000" w:themeColor="text1"/>
                <w:sz w:val="24"/>
                <w:szCs w:val="24"/>
                <w:lang w:eastAsia="it-IT"/>
              </w:rPr>
            </w:pPr>
            <w:r w:rsidRPr="00230C7A">
              <w:rPr>
                <w:b w:val="0"/>
                <w:bCs/>
                <w:color w:val="000000" w:themeColor="text1"/>
                <w:sz w:val="24"/>
                <w:szCs w:val="24"/>
              </w:rPr>
              <w:t>Il si</w:t>
            </w:r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stema deve permettere all’utente di aggiungere un film alla lista </w:t>
            </w:r>
            <w:proofErr w:type="spellStart"/>
            <w:r>
              <w:rPr>
                <w:b w:val="0"/>
                <w:bCs/>
                <w:color w:val="000000" w:themeColor="text1"/>
                <w:sz w:val="24"/>
                <w:szCs w:val="24"/>
              </w:rPr>
              <w:t>watchLater</w:t>
            </w:r>
            <w:proofErr w:type="spellEnd"/>
          </w:p>
        </w:tc>
        <w:tc>
          <w:tcPr>
            <w:tcW w:w="1417" w:type="dxa"/>
          </w:tcPr>
          <w:p w14:paraId="6B2FE661" w14:textId="4D9B4274" w:rsidR="00E74131" w:rsidRDefault="00E74131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5</w:t>
            </w:r>
          </w:p>
        </w:tc>
      </w:tr>
      <w:tr w:rsidR="00E74131" w:rsidRPr="003637BF" w14:paraId="5B11DA0D" w14:textId="77777777" w:rsidTr="002A0DEB">
        <w:tc>
          <w:tcPr>
            <w:tcW w:w="851" w:type="dxa"/>
          </w:tcPr>
          <w:p w14:paraId="1B35E6E8" w14:textId="612DE963" w:rsidR="00E74131" w:rsidRDefault="00E74131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RF06</w:t>
            </w:r>
          </w:p>
        </w:tc>
        <w:tc>
          <w:tcPr>
            <w:tcW w:w="7371" w:type="dxa"/>
          </w:tcPr>
          <w:p w14:paraId="7DE82560" w14:textId="52543293" w:rsidR="00E74131" w:rsidRPr="00E74131" w:rsidRDefault="00E74131" w:rsidP="00E74131">
            <w:pPr>
              <w:pStyle w:val="Titolo1"/>
              <w:numPr>
                <w:ilvl w:val="0"/>
                <w:numId w:val="0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230C7A">
              <w:rPr>
                <w:b w:val="0"/>
                <w:bCs/>
                <w:color w:val="000000" w:themeColor="text1"/>
                <w:sz w:val="24"/>
                <w:szCs w:val="24"/>
              </w:rPr>
              <w:t>I</w:t>
            </w:r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l sistema deve permettere all’utente di visualizzare la </w:t>
            </w:r>
            <w:proofErr w:type="spellStart"/>
            <w:r>
              <w:rPr>
                <w:b w:val="0"/>
                <w:bCs/>
                <w:color w:val="000000" w:themeColor="text1"/>
                <w:sz w:val="24"/>
                <w:szCs w:val="24"/>
              </w:rPr>
              <w:t>watchLater</w:t>
            </w:r>
            <w:proofErr w:type="spellEnd"/>
          </w:p>
        </w:tc>
        <w:tc>
          <w:tcPr>
            <w:tcW w:w="1417" w:type="dxa"/>
          </w:tcPr>
          <w:p w14:paraId="4DEEBE93" w14:textId="58513049" w:rsidR="00E74131" w:rsidRDefault="00E74131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6</w:t>
            </w:r>
          </w:p>
        </w:tc>
      </w:tr>
      <w:tr w:rsidR="00E74131" w:rsidRPr="003637BF" w14:paraId="048D6FF1" w14:textId="77777777" w:rsidTr="002A0DEB">
        <w:tc>
          <w:tcPr>
            <w:tcW w:w="851" w:type="dxa"/>
          </w:tcPr>
          <w:p w14:paraId="179FB44F" w14:textId="17C20125" w:rsidR="00E74131" w:rsidRDefault="00E74131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RF07</w:t>
            </w:r>
          </w:p>
        </w:tc>
        <w:tc>
          <w:tcPr>
            <w:tcW w:w="7371" w:type="dxa"/>
          </w:tcPr>
          <w:p w14:paraId="64D4EC4D" w14:textId="1F49CF85" w:rsidR="00E74131" w:rsidRPr="00E74131" w:rsidRDefault="00E74131" w:rsidP="00E74131">
            <w:pPr>
              <w:pStyle w:val="Titolo1"/>
              <w:numPr>
                <w:ilvl w:val="0"/>
                <w:numId w:val="0"/>
              </w:numPr>
              <w:rPr>
                <w:b w:val="0"/>
                <w:bCs/>
                <w:color w:val="000000" w:themeColor="text1"/>
                <w:sz w:val="24"/>
                <w:szCs w:val="24"/>
                <w:lang w:eastAsia="it-IT"/>
              </w:rPr>
            </w:pPr>
            <w:r>
              <w:rPr>
                <w:b w:val="0"/>
                <w:bCs/>
                <w:color w:val="000000" w:themeColor="text1"/>
                <w:sz w:val="24"/>
                <w:szCs w:val="24"/>
              </w:rPr>
              <w:t>I</w:t>
            </w:r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l sistema deve permettere all’utente di visualizzare la </w:t>
            </w:r>
            <w:proofErr w:type="spellStart"/>
            <w:r>
              <w:rPr>
                <w:b w:val="0"/>
                <w:bCs/>
                <w:color w:val="000000" w:themeColor="text1"/>
                <w:sz w:val="24"/>
                <w:szCs w:val="24"/>
              </w:rPr>
              <w:t>watchLater</w:t>
            </w:r>
            <w:proofErr w:type="spellEnd"/>
          </w:p>
        </w:tc>
        <w:tc>
          <w:tcPr>
            <w:tcW w:w="1417" w:type="dxa"/>
          </w:tcPr>
          <w:p w14:paraId="577A2940" w14:textId="3DB639AF" w:rsidR="00E74131" w:rsidRDefault="00E74131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7</w:t>
            </w:r>
          </w:p>
        </w:tc>
      </w:tr>
    </w:tbl>
    <w:p w14:paraId="6A56F640" w14:textId="77777777" w:rsidR="00B81EF2" w:rsidRDefault="00B81EF2" w:rsidP="001C14DA">
      <w:pPr>
        <w:spacing w:after="120"/>
        <w:ind w:left="709" w:hanging="709"/>
        <w:jc w:val="both"/>
        <w:rPr>
          <w:rFonts w:ascii="Constantia" w:hAnsi="Constantia"/>
          <w:lang w:eastAsia="en-US"/>
        </w:rPr>
      </w:pPr>
    </w:p>
    <w:p w14:paraId="2531DD7A" w14:textId="77777777" w:rsidR="001A2AB1" w:rsidRDefault="001A2AB1"/>
    <w:p w14:paraId="050A5E33" w14:textId="77777777" w:rsidR="001A2AB1" w:rsidRPr="0040794C" w:rsidRDefault="001A2AB1" w:rsidP="0058273D">
      <w:pPr>
        <w:pStyle w:val="Titolo2"/>
      </w:pPr>
      <w:bookmarkStart w:id="30" w:name="_Toc471224123"/>
      <w:bookmarkStart w:id="31" w:name="_Toc471905549"/>
      <w:bookmarkStart w:id="32" w:name="_Toc474433551"/>
      <w:bookmarkStart w:id="33" w:name="_Toc474433726"/>
      <w:bookmarkStart w:id="34" w:name="_Toc474434035"/>
      <w:r w:rsidRPr="0040794C">
        <w:t xml:space="preserve">Requisiti </w:t>
      </w:r>
      <w:r>
        <w:t>sui dati</w:t>
      </w:r>
      <w:bookmarkEnd w:id="30"/>
      <w:bookmarkEnd w:id="31"/>
      <w:bookmarkEnd w:id="32"/>
      <w:bookmarkEnd w:id="33"/>
      <w:bookmarkEnd w:id="34"/>
    </w:p>
    <w:p w14:paraId="79CC8BF0" w14:textId="77777777" w:rsidR="001C14DA" w:rsidRDefault="001C14DA" w:rsidP="001C14DA">
      <w:pPr>
        <w:spacing w:after="120"/>
        <w:ind w:left="709" w:hanging="709"/>
        <w:jc w:val="both"/>
        <w:rPr>
          <w:rFonts w:ascii="Constantia" w:hAnsi="Constantia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96DBA" w:rsidRPr="003637BF" w14:paraId="00760F27" w14:textId="77777777" w:rsidTr="00B96DBA">
        <w:tc>
          <w:tcPr>
            <w:tcW w:w="851" w:type="dxa"/>
          </w:tcPr>
          <w:p w14:paraId="372165FB" w14:textId="77777777" w:rsidR="00B96DBA" w:rsidRPr="003637BF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17522853" w14:textId="77777777" w:rsidR="00B96DBA" w:rsidRPr="003637BF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45E1BF56" w14:textId="77777777" w:rsidR="00B96DBA" w:rsidRPr="003637BF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>
              <w:rPr>
                <w:rFonts w:ascii="Constantia" w:hAnsi="Constantia"/>
                <w:color w:val="0000FF"/>
              </w:rPr>
              <w:t>Origine (n. frase dei requisiti revisionati)</w:t>
            </w:r>
          </w:p>
        </w:tc>
      </w:tr>
      <w:tr w:rsidR="00B96DBA" w:rsidRPr="003637BF" w14:paraId="34869DAA" w14:textId="77777777" w:rsidTr="00B96DBA">
        <w:tc>
          <w:tcPr>
            <w:tcW w:w="851" w:type="dxa"/>
          </w:tcPr>
          <w:p w14:paraId="4C2FF487" w14:textId="77777777" w:rsidR="00B96DBA" w:rsidRDefault="00B96DBA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RD01</w:t>
            </w:r>
          </w:p>
        </w:tc>
        <w:tc>
          <w:tcPr>
            <w:tcW w:w="7371" w:type="dxa"/>
          </w:tcPr>
          <w:p w14:paraId="4F270463" w14:textId="77777777" w:rsidR="00E74131" w:rsidRDefault="00E74131" w:rsidP="00E74131">
            <w:pPr>
              <w:pStyle w:val="Titolo1"/>
              <w:numPr>
                <w:ilvl w:val="0"/>
                <w:numId w:val="0"/>
              </w:numPr>
              <w:outlineLvl w:val="0"/>
              <w:rPr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Un film è caratterizzato da un titolo, da una </w:t>
            </w:r>
            <w:proofErr w:type="spellStart"/>
            <w:proofErr w:type="gramStart"/>
            <w:r>
              <w:rPr>
                <w:b w:val="0"/>
                <w:bCs/>
                <w:color w:val="000000" w:themeColor="text1"/>
                <w:sz w:val="24"/>
                <w:szCs w:val="24"/>
              </w:rPr>
              <w:t>descrizione,da</w:t>
            </w:r>
            <w:proofErr w:type="spellEnd"/>
            <w:proofErr w:type="gramEnd"/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una durata, da un anno di </w:t>
            </w:r>
            <w:proofErr w:type="spellStart"/>
            <w:r>
              <w:rPr>
                <w:b w:val="0"/>
                <w:bCs/>
                <w:color w:val="000000" w:themeColor="text1"/>
                <w:sz w:val="24"/>
                <w:szCs w:val="24"/>
              </w:rPr>
              <w:t>rilascio,da</w:t>
            </w:r>
            <w:proofErr w:type="spellEnd"/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un rating, da un voto </w:t>
            </w:r>
            <w:proofErr w:type="spellStart"/>
            <w:r>
              <w:rPr>
                <w:b w:val="0"/>
                <w:bCs/>
                <w:color w:val="000000" w:themeColor="text1"/>
                <w:sz w:val="24"/>
                <w:szCs w:val="24"/>
              </w:rPr>
              <w:t>imdb</w:t>
            </w:r>
            <w:proofErr w:type="spellEnd"/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e da una serie di piattaforme su cui è disponibile(anche nessuna)</w:t>
            </w:r>
          </w:p>
          <w:p w14:paraId="66C4C312" w14:textId="59EC0920" w:rsidR="00B96DBA" w:rsidRPr="00A4602F" w:rsidRDefault="00B96DBA" w:rsidP="00A4602F"/>
        </w:tc>
        <w:tc>
          <w:tcPr>
            <w:tcW w:w="1417" w:type="dxa"/>
          </w:tcPr>
          <w:p w14:paraId="257C81A7" w14:textId="03709D7B" w:rsidR="00B96DBA" w:rsidRDefault="00E74131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9</w:t>
            </w:r>
          </w:p>
        </w:tc>
      </w:tr>
    </w:tbl>
    <w:p w14:paraId="238D2C5D" w14:textId="77777777" w:rsidR="001A2AB1" w:rsidRDefault="001A2AB1"/>
    <w:p w14:paraId="79EB9EBC" w14:textId="77777777" w:rsidR="00A4602F" w:rsidRDefault="00A4602F"/>
    <w:p w14:paraId="22792A52" w14:textId="77777777" w:rsidR="00016D7E" w:rsidRDefault="00016D7E"/>
    <w:p w14:paraId="69C97449" w14:textId="77777777" w:rsidR="005D537E" w:rsidRDefault="005D537E"/>
    <w:p w14:paraId="707F122C" w14:textId="77777777" w:rsidR="00820436" w:rsidRDefault="00820436"/>
    <w:p w14:paraId="55E91EBD" w14:textId="77777777" w:rsidR="005D537E" w:rsidRDefault="005D537E"/>
    <w:p w14:paraId="6B4D2322" w14:textId="77777777" w:rsidR="005D537E" w:rsidRDefault="005D537E"/>
    <w:p w14:paraId="0949AD77" w14:textId="77777777" w:rsidR="005D537E" w:rsidRDefault="005D537E"/>
    <w:p w14:paraId="6A906719" w14:textId="77777777" w:rsidR="00820436" w:rsidRDefault="00820436"/>
    <w:p w14:paraId="40D0251D" w14:textId="77777777" w:rsidR="00963A8B" w:rsidRDefault="00963A8B" w:rsidP="0058273D">
      <w:pPr>
        <w:pStyle w:val="Titolo2"/>
      </w:pPr>
      <w:bookmarkStart w:id="35" w:name="_Toc471905551"/>
      <w:bookmarkStart w:id="36" w:name="_Toc474433553"/>
      <w:bookmarkStart w:id="37" w:name="_Toc474433728"/>
      <w:bookmarkStart w:id="38" w:name="_Toc474434037"/>
      <w:r>
        <w:t>Modellazione dei casi d’uso</w:t>
      </w:r>
      <w:bookmarkEnd w:id="35"/>
      <w:bookmarkEnd w:id="36"/>
      <w:bookmarkEnd w:id="37"/>
      <w:bookmarkEnd w:id="38"/>
    </w:p>
    <w:p w14:paraId="0C2CAD1E" w14:textId="77777777" w:rsidR="004D4C72" w:rsidRDefault="004D4C72" w:rsidP="0058273D">
      <w:pPr>
        <w:pStyle w:val="Titolo2"/>
      </w:pPr>
      <w:bookmarkStart w:id="39" w:name="_Toc471222556"/>
      <w:bookmarkStart w:id="40" w:name="_Toc471222595"/>
      <w:bookmarkStart w:id="41" w:name="_Toc471224126"/>
      <w:bookmarkStart w:id="42" w:name="_Toc471905552"/>
      <w:bookmarkStart w:id="43" w:name="_Toc474433554"/>
      <w:bookmarkStart w:id="44" w:name="_Toc474433729"/>
      <w:bookmarkStart w:id="45" w:name="_Toc474434038"/>
      <w:r w:rsidRPr="007164D5">
        <w:rPr>
          <w:sz w:val="24"/>
          <w:szCs w:val="24"/>
        </w:rPr>
        <w:t>Attori</w:t>
      </w:r>
      <w:r>
        <w:t xml:space="preserve"> e casi d’uso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28FA1ABC" w14:textId="77777777" w:rsidR="004D4C72" w:rsidRDefault="004D4C72" w:rsidP="004D4C72">
      <w:pPr>
        <w:rPr>
          <w:b/>
          <w:bCs/>
          <w:i/>
          <w:iCs/>
          <w:u w:val="single"/>
        </w:rPr>
        <w:sectPr w:rsidR="004D4C72" w:rsidSect="004D4C72">
          <w:footerReference w:type="default" r:id="rId10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4F7A809" w14:textId="3BF6350A" w:rsidR="00FF7954" w:rsidRDefault="004D4C72" w:rsidP="00FF7954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Primari:</w:t>
      </w:r>
    </w:p>
    <w:p w14:paraId="6F5D9D51" w14:textId="0EB74423" w:rsidR="00FF7954" w:rsidRPr="00FF7954" w:rsidRDefault="00FF7954" w:rsidP="00FF7954">
      <w:pPr>
        <w:pStyle w:val="Paragrafoelenco"/>
        <w:numPr>
          <w:ilvl w:val="0"/>
          <w:numId w:val="46"/>
        </w:numPr>
      </w:pPr>
      <w:r w:rsidRPr="00FF7954">
        <w:t>Utente</w:t>
      </w:r>
    </w:p>
    <w:p w14:paraId="6015CCD0" w14:textId="23896F47" w:rsidR="00601B88" w:rsidRPr="00FF7954" w:rsidRDefault="00FF7954" w:rsidP="00FF7954">
      <w:pPr>
        <w:rPr>
          <w:b/>
          <w:bCs/>
          <w:i/>
          <w:iCs/>
          <w:u w:val="single"/>
        </w:rPr>
        <w:sectPr w:rsidR="00601B88" w:rsidRPr="00FF7954" w:rsidSect="00601B88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5F3003" w14:textId="4B80B0D5" w:rsidR="004D4C72" w:rsidRDefault="004D4C72" w:rsidP="004D4C72">
      <w:pPr>
        <w:jc w:val="both"/>
      </w:pPr>
    </w:p>
    <w:p w14:paraId="230CAD47" w14:textId="77777777" w:rsidR="00FF7954" w:rsidRPr="00D270E9" w:rsidRDefault="00FF7954" w:rsidP="004D4C72">
      <w:pPr>
        <w:jc w:val="both"/>
      </w:pPr>
    </w:p>
    <w:tbl>
      <w:tblPr>
        <w:tblStyle w:val="Tabellasemplice-21"/>
        <w:tblW w:w="9923" w:type="dxa"/>
        <w:tblInd w:w="108" w:type="dxa"/>
        <w:tblLook w:val="04A0" w:firstRow="1" w:lastRow="0" w:firstColumn="1" w:lastColumn="0" w:noHBand="0" w:noVBand="1"/>
      </w:tblPr>
      <w:tblGrid>
        <w:gridCol w:w="2439"/>
        <w:gridCol w:w="2268"/>
        <w:gridCol w:w="2835"/>
        <w:gridCol w:w="2381"/>
      </w:tblGrid>
      <w:tr w:rsidR="00DE65ED" w:rsidRPr="00D270E9" w14:paraId="65DC7C1D" w14:textId="77777777" w:rsidTr="006D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1C1C4DF" w14:textId="77777777" w:rsidR="004D4C72" w:rsidRPr="009017AE" w:rsidRDefault="004D4C72" w:rsidP="004D4C72">
            <w:pPr>
              <w:jc w:val="both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Caso d’uso</w:t>
            </w:r>
          </w:p>
        </w:tc>
        <w:tc>
          <w:tcPr>
            <w:tcW w:w="2268" w:type="dxa"/>
          </w:tcPr>
          <w:p w14:paraId="41AA7A6D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Primari</w:t>
            </w:r>
          </w:p>
        </w:tc>
        <w:tc>
          <w:tcPr>
            <w:tcW w:w="2835" w:type="dxa"/>
          </w:tcPr>
          <w:p w14:paraId="44277227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Secondari</w:t>
            </w:r>
          </w:p>
        </w:tc>
        <w:tc>
          <w:tcPr>
            <w:tcW w:w="2381" w:type="dxa"/>
          </w:tcPr>
          <w:p w14:paraId="385311BE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017AE">
              <w:rPr>
                <w:color w:val="000000" w:themeColor="text1"/>
              </w:rPr>
              <w:t>Incl</w:t>
            </w:r>
            <w:proofErr w:type="spellEnd"/>
            <w:r w:rsidRPr="009017AE">
              <w:rPr>
                <w:color w:val="000000" w:themeColor="text1"/>
              </w:rPr>
              <w:t xml:space="preserve">. / </w:t>
            </w:r>
            <w:proofErr w:type="spellStart"/>
            <w:r w:rsidRPr="009017AE">
              <w:rPr>
                <w:color w:val="000000" w:themeColor="text1"/>
              </w:rPr>
              <w:t>Ext</w:t>
            </w:r>
            <w:proofErr w:type="spellEnd"/>
            <w:r w:rsidRPr="009017AE">
              <w:rPr>
                <w:color w:val="000000" w:themeColor="text1"/>
              </w:rPr>
              <w:t>.</w:t>
            </w:r>
          </w:p>
        </w:tc>
      </w:tr>
      <w:tr w:rsidR="00DE65ED" w:rsidRPr="00D270E9" w14:paraId="79A18F47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5692596C" w14:textId="7B13B942" w:rsidR="004D4C72" w:rsidRPr="004C05EC" w:rsidRDefault="00FF7954" w:rsidP="004C05EC">
            <w:pPr>
              <w:rPr>
                <w:b w:val="0"/>
                <w:bCs w:val="0"/>
              </w:rPr>
            </w:pPr>
            <w:proofErr w:type="spellStart"/>
            <w:r w:rsidRPr="00FF7954">
              <w:rPr>
                <w:b w:val="0"/>
                <w:bCs w:val="0"/>
              </w:rPr>
              <w:t>showTip</w:t>
            </w:r>
            <w:proofErr w:type="spellEnd"/>
          </w:p>
        </w:tc>
        <w:tc>
          <w:tcPr>
            <w:tcW w:w="2268" w:type="dxa"/>
          </w:tcPr>
          <w:p w14:paraId="477D6BDC" w14:textId="77777777" w:rsidR="004D4C72" w:rsidRPr="00D270E9" w:rsidRDefault="004C05EC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  <w:tc>
          <w:tcPr>
            <w:tcW w:w="2835" w:type="dxa"/>
          </w:tcPr>
          <w:p w14:paraId="319FB8C8" w14:textId="77777777" w:rsidR="004D4C72" w:rsidRPr="00D270E9" w:rsidRDefault="00601B88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381" w:type="dxa"/>
          </w:tcPr>
          <w:p w14:paraId="57808CAC" w14:textId="58B24243" w:rsidR="004D4C72" w:rsidRPr="00D270E9" w:rsidRDefault="00FF7954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7954">
              <w:t>GiveResult</w:t>
            </w:r>
            <w:proofErr w:type="spellEnd"/>
          </w:p>
        </w:tc>
      </w:tr>
      <w:tr w:rsidR="00DE65ED" w:rsidRPr="00D270E9" w14:paraId="32F53132" w14:textId="77777777" w:rsidTr="006D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6028D1B" w14:textId="1F049C4E" w:rsidR="00820436" w:rsidRPr="004C05EC" w:rsidRDefault="00FF7954" w:rsidP="004D4C72">
            <w:pPr>
              <w:rPr>
                <w:b w:val="0"/>
                <w:bCs w:val="0"/>
              </w:rPr>
            </w:pPr>
            <w:proofErr w:type="spellStart"/>
            <w:r w:rsidRPr="00FF7954">
              <w:rPr>
                <w:b w:val="0"/>
                <w:bCs w:val="0"/>
              </w:rPr>
              <w:t>searchByKeywords</w:t>
            </w:r>
            <w:proofErr w:type="spellEnd"/>
          </w:p>
        </w:tc>
        <w:tc>
          <w:tcPr>
            <w:tcW w:w="2268" w:type="dxa"/>
          </w:tcPr>
          <w:p w14:paraId="6AEC1774" w14:textId="77777777" w:rsidR="00820436" w:rsidRPr="00D270E9" w:rsidRDefault="004C05EC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  <w:tc>
          <w:tcPr>
            <w:tcW w:w="2835" w:type="dxa"/>
          </w:tcPr>
          <w:p w14:paraId="7E4CA463" w14:textId="01580F5E" w:rsidR="00820436" w:rsidRPr="00D270E9" w:rsidRDefault="00FF7954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381" w:type="dxa"/>
          </w:tcPr>
          <w:p w14:paraId="5D4B75DB" w14:textId="6C7C04E0" w:rsidR="00820436" w:rsidRPr="00D270E9" w:rsidRDefault="00FF7954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DE65ED" w:rsidRPr="00D270E9" w14:paraId="43D5B172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36D0E74" w14:textId="63F0D612" w:rsidR="00820436" w:rsidRPr="009017AE" w:rsidRDefault="00FF7954" w:rsidP="004D4C72">
            <w:pPr>
              <w:rPr>
                <w:b w:val="0"/>
                <w:bCs w:val="0"/>
              </w:rPr>
            </w:pPr>
            <w:proofErr w:type="spellStart"/>
            <w:r w:rsidRPr="00FF7954">
              <w:rPr>
                <w:b w:val="0"/>
                <w:bCs w:val="0"/>
              </w:rPr>
              <w:t>addFilmToWatchlist</w:t>
            </w:r>
            <w:proofErr w:type="spellEnd"/>
          </w:p>
        </w:tc>
        <w:tc>
          <w:tcPr>
            <w:tcW w:w="2268" w:type="dxa"/>
          </w:tcPr>
          <w:p w14:paraId="09D02FF7" w14:textId="4F94FD90" w:rsidR="00820436" w:rsidRPr="00D270E9" w:rsidRDefault="00FF7954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  <w:tc>
          <w:tcPr>
            <w:tcW w:w="2835" w:type="dxa"/>
          </w:tcPr>
          <w:p w14:paraId="12CCD693" w14:textId="77777777" w:rsidR="00820436" w:rsidRPr="00D270E9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381" w:type="dxa"/>
          </w:tcPr>
          <w:p w14:paraId="57506F96" w14:textId="77777777" w:rsidR="00820436" w:rsidRPr="00D270E9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DE65ED" w:rsidRPr="00D270E9" w14:paraId="0FC072F1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8054817" w14:textId="5C3493F0" w:rsidR="00820436" w:rsidRPr="009017AE" w:rsidRDefault="00FF7954" w:rsidP="00FC36F4">
            <w:pPr>
              <w:rPr>
                <w:b w:val="0"/>
                <w:bCs w:val="0"/>
              </w:rPr>
            </w:pPr>
            <w:proofErr w:type="spellStart"/>
            <w:r w:rsidRPr="00FF7954">
              <w:rPr>
                <w:b w:val="0"/>
                <w:bCs w:val="0"/>
              </w:rPr>
              <w:t>addFilmToWatchLater</w:t>
            </w:r>
            <w:proofErr w:type="spellEnd"/>
          </w:p>
        </w:tc>
        <w:tc>
          <w:tcPr>
            <w:tcW w:w="2268" w:type="dxa"/>
          </w:tcPr>
          <w:p w14:paraId="7DAB86D9" w14:textId="5435BC1A" w:rsidR="00820436" w:rsidRPr="00D270E9" w:rsidRDefault="00FF7954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  <w:tc>
          <w:tcPr>
            <w:tcW w:w="2835" w:type="dxa"/>
          </w:tcPr>
          <w:p w14:paraId="386133A2" w14:textId="77777777" w:rsidR="00820436" w:rsidRPr="00D270E9" w:rsidRDefault="00820436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381" w:type="dxa"/>
          </w:tcPr>
          <w:p w14:paraId="0406B0FC" w14:textId="77777777" w:rsidR="00820436" w:rsidRPr="00D270E9" w:rsidRDefault="00820436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FF7954" w:rsidRPr="00D270E9" w14:paraId="4DD77712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C73CD48" w14:textId="7F6DEC08" w:rsidR="00FF7954" w:rsidRPr="00FF7954" w:rsidRDefault="00FF7954" w:rsidP="00FC36F4">
            <w:pPr>
              <w:rPr>
                <w:b w:val="0"/>
                <w:bCs w:val="0"/>
              </w:rPr>
            </w:pPr>
            <w:proofErr w:type="spellStart"/>
            <w:r w:rsidRPr="00FF7954">
              <w:rPr>
                <w:b w:val="0"/>
                <w:bCs w:val="0"/>
              </w:rPr>
              <w:t>showWatchList</w:t>
            </w:r>
            <w:proofErr w:type="spellEnd"/>
          </w:p>
        </w:tc>
        <w:tc>
          <w:tcPr>
            <w:tcW w:w="2268" w:type="dxa"/>
          </w:tcPr>
          <w:p w14:paraId="01973D25" w14:textId="2C7E110E" w:rsidR="00FF7954" w:rsidRDefault="00FF7954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  <w:tc>
          <w:tcPr>
            <w:tcW w:w="2835" w:type="dxa"/>
          </w:tcPr>
          <w:p w14:paraId="22115CD4" w14:textId="6B1B3FEC" w:rsidR="00FF7954" w:rsidRDefault="00FF7954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381" w:type="dxa"/>
          </w:tcPr>
          <w:p w14:paraId="0F230730" w14:textId="022872E6" w:rsidR="00FF7954" w:rsidRDefault="00FF7954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FF7954" w:rsidRPr="00D270E9" w14:paraId="31942B14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5F8A3619" w14:textId="275CD764" w:rsidR="00FF7954" w:rsidRPr="00FF7954" w:rsidRDefault="00FF7954" w:rsidP="00FC36F4">
            <w:pPr>
              <w:rPr>
                <w:b w:val="0"/>
                <w:bCs w:val="0"/>
              </w:rPr>
            </w:pPr>
            <w:proofErr w:type="spellStart"/>
            <w:r w:rsidRPr="00FF7954">
              <w:rPr>
                <w:b w:val="0"/>
                <w:bCs w:val="0"/>
              </w:rPr>
              <w:t>showWatchLater</w:t>
            </w:r>
            <w:proofErr w:type="spellEnd"/>
          </w:p>
        </w:tc>
        <w:tc>
          <w:tcPr>
            <w:tcW w:w="2268" w:type="dxa"/>
          </w:tcPr>
          <w:p w14:paraId="544A593D" w14:textId="7B61173B" w:rsidR="00FF7954" w:rsidRDefault="00FF7954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  <w:tc>
          <w:tcPr>
            <w:tcW w:w="2835" w:type="dxa"/>
          </w:tcPr>
          <w:p w14:paraId="434E522D" w14:textId="25B68E83" w:rsidR="00FF7954" w:rsidRDefault="00FF7954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381" w:type="dxa"/>
          </w:tcPr>
          <w:p w14:paraId="2EB35A19" w14:textId="23199C7E" w:rsidR="00FF7954" w:rsidRDefault="00FF7954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5062E49" w14:textId="77777777" w:rsidR="004D4C72" w:rsidRDefault="004D4C72" w:rsidP="005C0A0A">
      <w:pPr>
        <w:rPr>
          <w:highlight w:val="yellow"/>
        </w:rPr>
      </w:pPr>
    </w:p>
    <w:p w14:paraId="392AA333" w14:textId="77777777" w:rsidR="005D537E" w:rsidRDefault="005D537E" w:rsidP="005C0A0A">
      <w:pPr>
        <w:rPr>
          <w:highlight w:val="yellow"/>
        </w:rPr>
      </w:pPr>
    </w:p>
    <w:p w14:paraId="33C3BEF5" w14:textId="77777777" w:rsidR="005D537E" w:rsidRDefault="005D537E" w:rsidP="005C0A0A">
      <w:pPr>
        <w:rPr>
          <w:highlight w:val="yellow"/>
        </w:rPr>
      </w:pPr>
    </w:p>
    <w:p w14:paraId="77819843" w14:textId="77777777" w:rsidR="005D537E" w:rsidRDefault="005D537E" w:rsidP="005C0A0A">
      <w:pPr>
        <w:rPr>
          <w:highlight w:val="yellow"/>
        </w:rPr>
      </w:pPr>
    </w:p>
    <w:p w14:paraId="41BB4BAF" w14:textId="77777777" w:rsidR="005D537E" w:rsidRDefault="005D537E" w:rsidP="005C0A0A">
      <w:pPr>
        <w:rPr>
          <w:highlight w:val="yellow"/>
        </w:rPr>
      </w:pPr>
    </w:p>
    <w:p w14:paraId="49535077" w14:textId="77777777" w:rsidR="005D537E" w:rsidRDefault="005D537E" w:rsidP="005C0A0A">
      <w:pPr>
        <w:rPr>
          <w:highlight w:val="yellow"/>
        </w:rPr>
      </w:pPr>
    </w:p>
    <w:p w14:paraId="1C42C18B" w14:textId="77777777" w:rsidR="005D537E" w:rsidRDefault="005D537E" w:rsidP="005C0A0A">
      <w:pPr>
        <w:rPr>
          <w:highlight w:val="yellow"/>
        </w:rPr>
      </w:pPr>
    </w:p>
    <w:p w14:paraId="4807C2F1" w14:textId="77777777" w:rsidR="005D537E" w:rsidRDefault="005D537E" w:rsidP="005C0A0A">
      <w:pPr>
        <w:rPr>
          <w:highlight w:val="yellow"/>
        </w:rPr>
      </w:pPr>
    </w:p>
    <w:p w14:paraId="6CCE8265" w14:textId="77777777" w:rsidR="005D537E" w:rsidRDefault="005D537E" w:rsidP="005C0A0A">
      <w:pPr>
        <w:rPr>
          <w:highlight w:val="yellow"/>
        </w:rPr>
      </w:pPr>
    </w:p>
    <w:p w14:paraId="496D5DA5" w14:textId="77777777" w:rsidR="005D537E" w:rsidRDefault="005D537E" w:rsidP="005C0A0A">
      <w:pPr>
        <w:rPr>
          <w:highlight w:val="yellow"/>
        </w:rPr>
      </w:pPr>
    </w:p>
    <w:p w14:paraId="03AE4DA6" w14:textId="77777777" w:rsidR="005D537E" w:rsidRDefault="005D537E" w:rsidP="005C0A0A">
      <w:pPr>
        <w:rPr>
          <w:highlight w:val="yellow"/>
        </w:rPr>
      </w:pPr>
    </w:p>
    <w:p w14:paraId="50E59074" w14:textId="77777777" w:rsidR="005D537E" w:rsidRDefault="005D537E" w:rsidP="005C0A0A">
      <w:pPr>
        <w:rPr>
          <w:highlight w:val="yellow"/>
        </w:rPr>
      </w:pPr>
    </w:p>
    <w:p w14:paraId="11E37FFF" w14:textId="77777777" w:rsidR="005D537E" w:rsidRDefault="005D537E" w:rsidP="005C0A0A">
      <w:pPr>
        <w:rPr>
          <w:highlight w:val="yellow"/>
        </w:rPr>
      </w:pPr>
    </w:p>
    <w:p w14:paraId="5FB2028C" w14:textId="77777777" w:rsidR="005D537E" w:rsidRDefault="005D537E" w:rsidP="005C0A0A">
      <w:pPr>
        <w:rPr>
          <w:highlight w:val="yellow"/>
        </w:rPr>
      </w:pPr>
    </w:p>
    <w:p w14:paraId="4B189571" w14:textId="77777777" w:rsidR="005D537E" w:rsidRDefault="005D537E" w:rsidP="005C0A0A">
      <w:pPr>
        <w:rPr>
          <w:highlight w:val="yellow"/>
        </w:rPr>
      </w:pPr>
    </w:p>
    <w:p w14:paraId="0929EF10" w14:textId="77777777" w:rsidR="005D537E" w:rsidRDefault="005D537E" w:rsidP="005C0A0A">
      <w:pPr>
        <w:rPr>
          <w:highlight w:val="yellow"/>
        </w:rPr>
      </w:pPr>
    </w:p>
    <w:p w14:paraId="28C4F894" w14:textId="77777777" w:rsidR="005D537E" w:rsidRDefault="005D537E" w:rsidP="005C0A0A">
      <w:pPr>
        <w:rPr>
          <w:highlight w:val="yellow"/>
        </w:rPr>
      </w:pPr>
    </w:p>
    <w:p w14:paraId="27810F59" w14:textId="77777777" w:rsidR="005D537E" w:rsidRDefault="005D537E" w:rsidP="005C0A0A">
      <w:pPr>
        <w:rPr>
          <w:highlight w:val="yellow"/>
        </w:rPr>
      </w:pPr>
    </w:p>
    <w:p w14:paraId="1D368B0C" w14:textId="77777777" w:rsidR="005D537E" w:rsidRDefault="005D537E" w:rsidP="005C0A0A">
      <w:pPr>
        <w:rPr>
          <w:highlight w:val="yellow"/>
        </w:rPr>
      </w:pPr>
    </w:p>
    <w:p w14:paraId="50810A4C" w14:textId="77777777" w:rsidR="005D537E" w:rsidRDefault="005D537E" w:rsidP="005C0A0A">
      <w:pPr>
        <w:rPr>
          <w:highlight w:val="yellow"/>
        </w:rPr>
      </w:pPr>
    </w:p>
    <w:p w14:paraId="0174F5A2" w14:textId="77777777" w:rsidR="005D537E" w:rsidRDefault="005D537E" w:rsidP="005C0A0A">
      <w:pPr>
        <w:rPr>
          <w:highlight w:val="yellow"/>
        </w:rPr>
      </w:pPr>
    </w:p>
    <w:p w14:paraId="7EFFEA2A" w14:textId="77777777" w:rsidR="004C05EC" w:rsidRDefault="004C05EC" w:rsidP="005C0A0A">
      <w:pPr>
        <w:rPr>
          <w:highlight w:val="yellow"/>
        </w:rPr>
      </w:pPr>
    </w:p>
    <w:p w14:paraId="3AC754CE" w14:textId="77777777" w:rsidR="004C05EC" w:rsidRDefault="004C05EC" w:rsidP="005C0A0A">
      <w:pPr>
        <w:rPr>
          <w:highlight w:val="yellow"/>
        </w:rPr>
      </w:pPr>
    </w:p>
    <w:p w14:paraId="0C0D387C" w14:textId="77777777" w:rsidR="004C05EC" w:rsidRDefault="004C05EC" w:rsidP="005C0A0A">
      <w:pPr>
        <w:rPr>
          <w:highlight w:val="yellow"/>
        </w:rPr>
      </w:pPr>
    </w:p>
    <w:p w14:paraId="723C91C2" w14:textId="77777777" w:rsidR="00A1382D" w:rsidRDefault="00A1382D" w:rsidP="005C0A0A">
      <w:pPr>
        <w:rPr>
          <w:highlight w:val="yellow"/>
        </w:rPr>
      </w:pPr>
    </w:p>
    <w:p w14:paraId="18B0BFD5" w14:textId="77777777" w:rsidR="00A1382D" w:rsidRDefault="00A1382D" w:rsidP="005C0A0A">
      <w:pPr>
        <w:rPr>
          <w:highlight w:val="yellow"/>
        </w:rPr>
      </w:pPr>
    </w:p>
    <w:p w14:paraId="4FBC07B3" w14:textId="77777777" w:rsidR="00A1382D" w:rsidRDefault="00A1382D" w:rsidP="005C0A0A">
      <w:pPr>
        <w:rPr>
          <w:highlight w:val="yellow"/>
        </w:rPr>
      </w:pPr>
    </w:p>
    <w:p w14:paraId="7B803624" w14:textId="77777777" w:rsidR="005D537E" w:rsidRDefault="005D537E" w:rsidP="005C0A0A">
      <w:pPr>
        <w:rPr>
          <w:highlight w:val="yellow"/>
        </w:rPr>
      </w:pPr>
    </w:p>
    <w:p w14:paraId="00A9F44D" w14:textId="77777777" w:rsidR="00A1382D" w:rsidRDefault="006D205C" w:rsidP="00A1382D">
      <w:pPr>
        <w:pStyle w:val="Titolo2"/>
      </w:pPr>
      <w:bookmarkStart w:id="46" w:name="_Toc471905553"/>
      <w:bookmarkStart w:id="47" w:name="_Toc474433555"/>
      <w:bookmarkStart w:id="48" w:name="_Toc474433730"/>
      <w:bookmarkStart w:id="49" w:name="_Toc474434039"/>
      <w:r>
        <w:lastRenderedPageBreak/>
        <w:t>Diagramma dei casi d’uso</w:t>
      </w:r>
      <w:bookmarkEnd w:id="46"/>
      <w:bookmarkEnd w:id="47"/>
      <w:bookmarkEnd w:id="48"/>
      <w:bookmarkEnd w:id="49"/>
    </w:p>
    <w:p w14:paraId="130DCCC5" w14:textId="4B805172" w:rsidR="00A1382D" w:rsidRPr="00A1382D" w:rsidRDefault="009A5500" w:rsidP="00A1382D">
      <w:bookmarkStart w:id="50" w:name="_Toc471222558"/>
      <w:bookmarkStart w:id="51" w:name="_Toc471222597"/>
      <w:bookmarkStart w:id="52" w:name="_Toc471224128"/>
      <w:bookmarkStart w:id="53" w:name="_Toc471905554"/>
      <w:bookmarkStart w:id="54" w:name="_Toc474433556"/>
      <w:bookmarkStart w:id="55" w:name="_Toc474433731"/>
      <w:bookmarkStart w:id="56" w:name="_Toc474434040"/>
      <w:r>
        <w:rPr>
          <w:noProof/>
        </w:rPr>
        <w:drawing>
          <wp:inline distT="0" distB="0" distL="0" distR="0" wp14:anchorId="14C15B95" wp14:editId="63473471">
            <wp:extent cx="6116320" cy="4112895"/>
            <wp:effectExtent l="0" t="0" r="508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6E26" w14:textId="77777777" w:rsidR="004C182D" w:rsidRPr="00A1382D" w:rsidRDefault="006D205C" w:rsidP="00A1382D">
      <w:pPr>
        <w:pStyle w:val="Titolo2"/>
        <w:ind w:left="576" w:hanging="576"/>
        <w:rPr>
          <w:rFonts w:asciiTheme="minorHAnsi" w:hAnsiTheme="minorHAnsi" w:cstheme="minorBidi"/>
        </w:rPr>
      </w:pPr>
      <w:r w:rsidRPr="00A1382D">
        <w:rPr>
          <w:rFonts w:asciiTheme="minorHAnsi" w:hAnsiTheme="minorHAnsi" w:cstheme="minorBidi"/>
        </w:rPr>
        <w:t>Scenari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1B0F58D9" w14:textId="77777777" w:rsidR="00A1382D" w:rsidRPr="004C182D" w:rsidRDefault="00A1382D" w:rsidP="004C182D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C06C55" w:rsidRPr="00D270E9" w14:paraId="4DF21574" w14:textId="77777777" w:rsidTr="00C0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36D03F08" w14:textId="77777777" w:rsidR="00C06C55" w:rsidRPr="0055280E" w:rsidRDefault="00C06C55" w:rsidP="00C06C55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6E0EEEF5" w14:textId="35434B1F" w:rsidR="00C06C55" w:rsidRPr="0055280E" w:rsidRDefault="009A5500" w:rsidP="00C06C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showTip</w:t>
            </w:r>
            <w:proofErr w:type="spellEnd"/>
          </w:p>
        </w:tc>
      </w:tr>
      <w:tr w:rsidR="00C06C55" w:rsidRPr="00D270E9" w14:paraId="14F60925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B2DE512" w14:textId="77777777" w:rsidR="00C06C55" w:rsidRPr="00D270E9" w:rsidRDefault="00C06C55" w:rsidP="00C06C55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0AB9CCE4" w14:textId="77777777" w:rsidR="00C06C55" w:rsidRPr="00D270E9" w:rsidRDefault="004C05EC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="00C06C55" w:rsidRPr="00D270E9">
              <w:t xml:space="preserve"> </w:t>
            </w:r>
          </w:p>
        </w:tc>
      </w:tr>
      <w:tr w:rsidR="00C06C55" w:rsidRPr="00D270E9" w14:paraId="6DD81745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C97A67" w14:textId="77777777" w:rsidR="00C06C55" w:rsidRPr="00D270E9" w:rsidRDefault="00C06C55" w:rsidP="00C06C55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75699077" w14:textId="77777777" w:rsidR="00C06C55" w:rsidRPr="00D270E9" w:rsidRDefault="004C05EC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C06C55" w:rsidRPr="00D270E9" w14:paraId="545A2C19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019D97" w14:textId="77777777" w:rsidR="00C06C55" w:rsidRPr="00D270E9" w:rsidRDefault="00C06C55" w:rsidP="00C06C55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57077682" w14:textId="0E0D986C" w:rsidR="00C06C55" w:rsidRPr="00D270E9" w:rsidRDefault="009A5500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indica che vuole ricevere un </w:t>
            </w:r>
            <w:proofErr w:type="spellStart"/>
            <w:r>
              <w:t>tip</w:t>
            </w:r>
            <w:proofErr w:type="spellEnd"/>
            <w:r w:rsidR="006B58FE">
              <w:t>, il sistema consiglia un film</w:t>
            </w:r>
          </w:p>
        </w:tc>
      </w:tr>
      <w:tr w:rsidR="00C06C55" w:rsidRPr="00D270E9" w14:paraId="241F6014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5A90E1" w14:textId="77777777" w:rsidR="00C06C55" w:rsidRPr="00D270E9" w:rsidRDefault="00C06C55" w:rsidP="00C06C55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0774BA65" w14:textId="7CFC6E50" w:rsidR="00C06C55" w:rsidRPr="00D270E9" w:rsidRDefault="00C06C55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C55" w:rsidRPr="00D270E9" w14:paraId="78AA144C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2B59942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6BC56971" w14:textId="77777777" w:rsidR="00C06C55" w:rsidRPr="00D270E9" w:rsidRDefault="00C06C55" w:rsidP="00C06C55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55CA9CF8" w14:textId="4F0DF309" w:rsidR="00C06C55" w:rsidRDefault="006B58FE" w:rsidP="009A55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L’utente comunica che vuole ricevere un consiglio</w:t>
            </w:r>
          </w:p>
          <w:p w14:paraId="78442CA6" w14:textId="44E1279E" w:rsidR="006B58FE" w:rsidRDefault="006B58FE" w:rsidP="009A55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sistema visualizza un film come consiglio</w:t>
            </w:r>
          </w:p>
          <w:p w14:paraId="0A4448D0" w14:textId="2A7AA603" w:rsidR="006B58FE" w:rsidRPr="009A5500" w:rsidRDefault="006B58FE" w:rsidP="009A55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C55" w:rsidRPr="00D270E9" w14:paraId="1403828F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FD9A56A" w14:textId="77777777" w:rsidR="00C06C55" w:rsidRPr="00D270E9" w:rsidRDefault="00C06C55" w:rsidP="00C06C55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4BABAC73" w14:textId="20D7A5F8" w:rsidR="00B31D7B" w:rsidRPr="00192F48" w:rsidRDefault="006B58FE" w:rsidP="0019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L’utente visualizza il consiglio</w:t>
            </w:r>
          </w:p>
        </w:tc>
      </w:tr>
      <w:tr w:rsidR="00C06C55" w:rsidRPr="00D270E9" w14:paraId="5A518AEE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B46610" w14:textId="77777777" w:rsidR="00C06C55" w:rsidRPr="00D270E9" w:rsidRDefault="00C06C55" w:rsidP="00C06C55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54BC63E7" w14:textId="58B1AABE" w:rsidR="00C06C55" w:rsidRPr="00C07859" w:rsidRDefault="006B58FE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giveResult</w:t>
            </w:r>
            <w:proofErr w:type="spellEnd"/>
          </w:p>
        </w:tc>
      </w:tr>
      <w:tr w:rsidR="00C06C55" w:rsidRPr="00D270E9" w14:paraId="45DC1BD3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4BA987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42B34415" w14:textId="77777777" w:rsidR="00C06C55" w:rsidRPr="00D270E9" w:rsidRDefault="00C06C55" w:rsidP="00C06C55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7247C1A0" w14:textId="437F045D" w:rsidR="00B31D7B" w:rsidRPr="00771CAD" w:rsidRDefault="00B31D7B" w:rsidP="00B31D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8B7D52" w14:textId="77777777" w:rsidR="00A1382D" w:rsidRDefault="00A1382D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192F48" w:rsidRPr="00D270E9" w14:paraId="0D37FBE1" w14:textId="77777777" w:rsidTr="001F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675384AF" w14:textId="77777777" w:rsidR="00192F48" w:rsidRPr="0055280E" w:rsidRDefault="00192F48" w:rsidP="001F2A7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0A161BDF" w14:textId="01D4A2B8" w:rsidR="00192F48" w:rsidRPr="0055280E" w:rsidRDefault="009A5500" w:rsidP="001F2A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giveResult</w:t>
            </w:r>
            <w:proofErr w:type="spellEnd"/>
          </w:p>
        </w:tc>
      </w:tr>
      <w:tr w:rsidR="00192F48" w:rsidRPr="00D270E9" w14:paraId="5D11ADF9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C68D41" w14:textId="77777777" w:rsidR="00192F48" w:rsidRPr="00D270E9" w:rsidRDefault="00192F48" w:rsidP="001F2A7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5725B806" w14:textId="77777777" w:rsidR="00192F48" w:rsidRPr="00D270E9" w:rsidRDefault="00192F48" w:rsidP="001F2A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Pr="00D270E9">
              <w:t xml:space="preserve"> </w:t>
            </w:r>
          </w:p>
        </w:tc>
      </w:tr>
      <w:tr w:rsidR="00192F48" w:rsidRPr="00D270E9" w14:paraId="34BFE71C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A4C0399" w14:textId="77777777" w:rsidR="00192F48" w:rsidRPr="00D270E9" w:rsidRDefault="00192F48" w:rsidP="001F2A7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2132CBC4" w14:textId="77777777" w:rsidR="00192F48" w:rsidRPr="00D270E9" w:rsidRDefault="00192F48" w:rsidP="001F2A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192F48" w:rsidRPr="00D270E9" w14:paraId="6367DDFD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111ECE5" w14:textId="77777777" w:rsidR="00192F48" w:rsidRPr="00D270E9" w:rsidRDefault="00192F48" w:rsidP="001F2A7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67B9F138" w14:textId="28EC04ED" w:rsidR="00192F48" w:rsidRPr="00D270E9" w:rsidRDefault="00192F48" w:rsidP="001F2A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="006B58FE">
              <w:t xml:space="preserve"> </w:t>
            </w:r>
            <w:proofErr w:type="spellStart"/>
            <w:r w:rsidR="006B58FE">
              <w:t>espirme</w:t>
            </w:r>
            <w:proofErr w:type="spellEnd"/>
            <w:r w:rsidR="006B58FE">
              <w:t xml:space="preserve"> il suo giudizio binario su un film</w:t>
            </w:r>
          </w:p>
        </w:tc>
      </w:tr>
      <w:tr w:rsidR="00192F48" w:rsidRPr="00D270E9" w14:paraId="45808E6A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BC1B4A" w14:textId="77777777" w:rsidR="00192F48" w:rsidRPr="00D270E9" w:rsidRDefault="00192F48" w:rsidP="001F2A7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256F9A56" w14:textId="0195B830" w:rsidR="00192F48" w:rsidRPr="00D270E9" w:rsidRDefault="00192F48" w:rsidP="001F2A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ha </w:t>
            </w:r>
            <w:r w:rsidR="006B58FE">
              <w:t xml:space="preserve">visualizzato un film tramite </w:t>
            </w:r>
            <w:proofErr w:type="spellStart"/>
            <w:r w:rsidR="006B58FE">
              <w:t>showTip</w:t>
            </w:r>
            <w:proofErr w:type="spellEnd"/>
          </w:p>
        </w:tc>
      </w:tr>
      <w:tr w:rsidR="00192F48" w:rsidRPr="00D270E9" w14:paraId="2B73EE21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FE442AF" w14:textId="77777777" w:rsidR="00192F48" w:rsidRPr="00D270E9" w:rsidRDefault="00192F48" w:rsidP="001F2A73">
            <w:pPr>
              <w:jc w:val="both"/>
            </w:pPr>
            <w:r w:rsidRPr="00D270E9">
              <w:t>Sequenza di eventi</w:t>
            </w:r>
          </w:p>
          <w:p w14:paraId="22DF2D09" w14:textId="77777777" w:rsidR="00192F48" w:rsidRPr="00D270E9" w:rsidRDefault="00192F48" w:rsidP="001F2A7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16AE8D92" w14:textId="2ADAC1F2" w:rsidR="00192F48" w:rsidRDefault="006B58FE" w:rsidP="006B5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l’utente esprime un giudizio binario sul film visualizzato</w:t>
            </w:r>
          </w:p>
          <w:p w14:paraId="2BBCFC6B" w14:textId="2114050C" w:rsidR="006B58FE" w:rsidRDefault="006B58FE" w:rsidP="006B5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08C4D5" w14:textId="0CD3930C" w:rsidR="006B58FE" w:rsidRPr="006B58FE" w:rsidRDefault="006B58FE" w:rsidP="006B5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F48" w:rsidRPr="00D270E9" w14:paraId="6B2E7BAF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9833E29" w14:textId="77777777" w:rsidR="00192F48" w:rsidRPr="00D270E9" w:rsidRDefault="00192F48" w:rsidP="001F2A7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5AF45A06" w14:textId="5A3772B9" w:rsidR="00192F48" w:rsidRPr="00192F48" w:rsidRDefault="006B58FE" w:rsidP="0019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Il giudizio binario viene memorizzato</w:t>
            </w:r>
          </w:p>
        </w:tc>
      </w:tr>
      <w:tr w:rsidR="00192F48" w:rsidRPr="00D270E9" w14:paraId="16BFA7CE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14BCACD" w14:textId="77777777" w:rsidR="00192F48" w:rsidRPr="00D270E9" w:rsidRDefault="00192F48" w:rsidP="001F2A7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03B01FC6" w14:textId="77777777" w:rsidR="00192F48" w:rsidRPr="00C07859" w:rsidRDefault="00192F48" w:rsidP="001F2A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192F48" w:rsidRPr="00D270E9" w14:paraId="765C6FAB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953824" w14:textId="77777777" w:rsidR="00192F48" w:rsidRPr="00D270E9" w:rsidRDefault="00192F48" w:rsidP="001F2A73">
            <w:pPr>
              <w:jc w:val="both"/>
            </w:pPr>
            <w:r w:rsidRPr="00D270E9">
              <w:t>Sequenza di eventi</w:t>
            </w:r>
          </w:p>
          <w:p w14:paraId="6497A0A8" w14:textId="7DE4CF45" w:rsidR="00192F48" w:rsidRPr="00D270E9" w:rsidRDefault="00192F48" w:rsidP="001F2A73">
            <w:pPr>
              <w:jc w:val="both"/>
            </w:pPr>
          </w:p>
        </w:tc>
        <w:tc>
          <w:tcPr>
            <w:tcW w:w="7399" w:type="dxa"/>
          </w:tcPr>
          <w:p w14:paraId="27FB363B" w14:textId="3739C877" w:rsidR="00192F48" w:rsidRDefault="00192F48" w:rsidP="001F2A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7C808D" w14:textId="77777777" w:rsidR="00192F48" w:rsidRPr="00771CAD" w:rsidRDefault="00192F48" w:rsidP="001F2A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34FA24" w14:textId="77777777" w:rsidR="004C05EC" w:rsidRDefault="004C05EC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192F48" w:rsidRPr="00D270E9" w14:paraId="4E652A74" w14:textId="77777777" w:rsidTr="001F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326D1D35" w14:textId="77777777" w:rsidR="00192F48" w:rsidRPr="0055280E" w:rsidRDefault="00192F48" w:rsidP="001F2A7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1F0643D6" w14:textId="62527E19" w:rsidR="00192F48" w:rsidRPr="0055280E" w:rsidRDefault="009A5500" w:rsidP="001F2A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searchByKeywords</w:t>
            </w:r>
            <w:proofErr w:type="spellEnd"/>
          </w:p>
        </w:tc>
      </w:tr>
      <w:tr w:rsidR="00192F48" w:rsidRPr="00D270E9" w14:paraId="30FE0F39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A1A8972" w14:textId="77777777" w:rsidR="00192F48" w:rsidRPr="00D270E9" w:rsidRDefault="00192F48" w:rsidP="001F2A7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0717A413" w14:textId="77777777" w:rsidR="00192F48" w:rsidRPr="00D270E9" w:rsidRDefault="00192F48" w:rsidP="001F2A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Pr="00D270E9">
              <w:t xml:space="preserve"> </w:t>
            </w:r>
          </w:p>
        </w:tc>
      </w:tr>
      <w:tr w:rsidR="00192F48" w:rsidRPr="00D270E9" w14:paraId="1D1EE710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D9AB887" w14:textId="77777777" w:rsidR="00192F48" w:rsidRPr="00D270E9" w:rsidRDefault="00192F48" w:rsidP="001F2A7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53A5DD12" w14:textId="77777777" w:rsidR="00192F48" w:rsidRPr="00D270E9" w:rsidRDefault="00192F48" w:rsidP="001F2A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192F48" w:rsidRPr="00D270E9" w14:paraId="73C81E58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931D64" w14:textId="77777777" w:rsidR="00192F48" w:rsidRPr="00D270E9" w:rsidRDefault="00192F48" w:rsidP="001F2A7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37DB513B" w14:textId="6703572B" w:rsidR="00192F48" w:rsidRPr="00D270E9" w:rsidRDefault="006822B0" w:rsidP="001F2A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permette all’utente di ricercare tramite i film tramite keyword</w:t>
            </w:r>
          </w:p>
        </w:tc>
      </w:tr>
      <w:tr w:rsidR="00192F48" w:rsidRPr="00D270E9" w14:paraId="1B8A711C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F4114F8" w14:textId="77777777" w:rsidR="00192F48" w:rsidRPr="00D270E9" w:rsidRDefault="00192F48" w:rsidP="001F2A7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2FBDB30B" w14:textId="06340C01" w:rsidR="00192F48" w:rsidRPr="00D270E9" w:rsidRDefault="00192F48" w:rsidP="001F2A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F48" w:rsidRPr="00D270E9" w14:paraId="2C388467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921F6EC" w14:textId="77777777" w:rsidR="00192F48" w:rsidRPr="00D270E9" w:rsidRDefault="00192F48" w:rsidP="001F2A73">
            <w:pPr>
              <w:jc w:val="both"/>
            </w:pPr>
            <w:r w:rsidRPr="00D270E9">
              <w:t>Sequenza di eventi</w:t>
            </w:r>
          </w:p>
          <w:p w14:paraId="170A749C" w14:textId="77777777" w:rsidR="00192F48" w:rsidRPr="00D270E9" w:rsidRDefault="00192F48" w:rsidP="001F2A7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072832FB" w14:textId="15BD2DC0" w:rsidR="00192F48" w:rsidRPr="00192F48" w:rsidRDefault="00192F48" w:rsidP="00192F48">
            <w:pPr>
              <w:pStyle w:val="Paragrafoelenco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F48" w:rsidRPr="00D270E9" w14:paraId="05276344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3C2642" w14:textId="77777777" w:rsidR="00192F48" w:rsidRPr="00D270E9" w:rsidRDefault="00192F48" w:rsidP="001F2A7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1194665B" w14:textId="1590D8BF" w:rsidR="00192F48" w:rsidRPr="00192F48" w:rsidRDefault="00192F48" w:rsidP="0019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192F48" w:rsidRPr="00D270E9" w14:paraId="4756E6D4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17CFA4" w14:textId="77777777" w:rsidR="00192F48" w:rsidRPr="00D270E9" w:rsidRDefault="00192F48" w:rsidP="001F2A7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5385994C" w14:textId="77777777" w:rsidR="00192F48" w:rsidRPr="00C07859" w:rsidRDefault="00192F48" w:rsidP="001F2A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192F48" w:rsidRPr="00D270E9" w14:paraId="27AA17D3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BE23445" w14:textId="77777777" w:rsidR="00192F48" w:rsidRPr="00D270E9" w:rsidRDefault="00192F48" w:rsidP="001F2A73">
            <w:pPr>
              <w:jc w:val="both"/>
            </w:pPr>
            <w:r w:rsidRPr="00D270E9">
              <w:t>Sequenza di eventi</w:t>
            </w:r>
          </w:p>
          <w:p w14:paraId="5FFC326D" w14:textId="77777777" w:rsidR="00192F48" w:rsidRPr="00D270E9" w:rsidRDefault="00192F48" w:rsidP="001F2A7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69276712" w14:textId="77777777" w:rsidR="00192F48" w:rsidRPr="00771CAD" w:rsidRDefault="00192F48" w:rsidP="001F2A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60BDEA" w14:textId="77777777" w:rsidR="004C05EC" w:rsidRDefault="004C05EC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192F48" w:rsidRPr="00D270E9" w14:paraId="4F4B92BD" w14:textId="77777777" w:rsidTr="001F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71627FB0" w14:textId="77777777" w:rsidR="00192F48" w:rsidRPr="0055280E" w:rsidRDefault="00192F48" w:rsidP="001F2A7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6AC9804A" w14:textId="077AAE29" w:rsidR="00192F48" w:rsidRPr="0055280E" w:rsidRDefault="009A5500" w:rsidP="001F2A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addFilmToWatchlist</w:t>
            </w:r>
            <w:proofErr w:type="spellEnd"/>
          </w:p>
        </w:tc>
      </w:tr>
      <w:tr w:rsidR="00192F48" w:rsidRPr="00D270E9" w14:paraId="2ECE9D29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149403E" w14:textId="77777777" w:rsidR="00192F48" w:rsidRPr="00D270E9" w:rsidRDefault="00192F48" w:rsidP="001F2A7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12324D5D" w14:textId="77777777" w:rsidR="00192F48" w:rsidRPr="00D270E9" w:rsidRDefault="00192F48" w:rsidP="001F2A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Pr="00D270E9">
              <w:t xml:space="preserve"> </w:t>
            </w:r>
          </w:p>
        </w:tc>
      </w:tr>
      <w:tr w:rsidR="00192F48" w:rsidRPr="00D270E9" w14:paraId="41176358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7700676" w14:textId="77777777" w:rsidR="00192F48" w:rsidRPr="00D270E9" w:rsidRDefault="00192F48" w:rsidP="001F2A7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2FB4AB2B" w14:textId="64AF9280" w:rsidR="00192F48" w:rsidRPr="00D270E9" w:rsidRDefault="006822B0" w:rsidP="00192F48">
            <w:pPr>
              <w:tabs>
                <w:tab w:val="left" w:pos="79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192F48" w:rsidRPr="00D270E9" w14:paraId="74BEBCA4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94AEED3" w14:textId="77777777" w:rsidR="00192F48" w:rsidRPr="00D270E9" w:rsidRDefault="00192F48" w:rsidP="001F2A7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0AB8F5EA" w14:textId="341AA998" w:rsidR="00192F48" w:rsidRPr="00D270E9" w:rsidRDefault="006822B0" w:rsidP="001F2A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aggiunge un film alla </w:t>
            </w:r>
            <w:proofErr w:type="spellStart"/>
            <w:r>
              <w:t>watchlist</w:t>
            </w:r>
            <w:proofErr w:type="spellEnd"/>
          </w:p>
        </w:tc>
      </w:tr>
      <w:tr w:rsidR="00192F48" w:rsidRPr="00D270E9" w14:paraId="30E52764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457C6FA" w14:textId="77777777" w:rsidR="00192F48" w:rsidRPr="00D270E9" w:rsidRDefault="00192F48" w:rsidP="001F2A7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46795823" w14:textId="6696CFE2" w:rsidR="006822B0" w:rsidRPr="00D270E9" w:rsidRDefault="006822B0" w:rsidP="0068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36FF19" w14:textId="296EAAAA" w:rsidR="00843A48" w:rsidRPr="00D270E9" w:rsidRDefault="00843A48" w:rsidP="001F2A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22B0" w:rsidRPr="00D270E9" w14:paraId="228A2220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22501D7" w14:textId="77777777" w:rsidR="006822B0" w:rsidRPr="00D270E9" w:rsidRDefault="006822B0" w:rsidP="006822B0">
            <w:pPr>
              <w:jc w:val="both"/>
            </w:pPr>
            <w:r w:rsidRPr="00D270E9">
              <w:t>Sequenza di eventi</w:t>
            </w:r>
          </w:p>
          <w:p w14:paraId="40C47F21" w14:textId="77777777" w:rsidR="006822B0" w:rsidRPr="00D270E9" w:rsidRDefault="006822B0" w:rsidP="006822B0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6B5BB001" w14:textId="77777777" w:rsidR="006822B0" w:rsidRDefault="006822B0" w:rsidP="006822B0">
            <w:pPr>
              <w:pStyle w:val="Paragrafoelenco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comunica al sistema di voler aggiungere un film alla </w:t>
            </w:r>
            <w:proofErr w:type="spellStart"/>
            <w:r>
              <w:t>watchlist</w:t>
            </w:r>
            <w:proofErr w:type="spellEnd"/>
          </w:p>
          <w:p w14:paraId="41EFAB44" w14:textId="5C5BE967" w:rsidR="006822B0" w:rsidRPr="00192F48" w:rsidRDefault="00F436E7" w:rsidP="006822B0">
            <w:pPr>
              <w:pStyle w:val="Paragrafoelenco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memorizza il film nella </w:t>
            </w:r>
            <w:proofErr w:type="spellStart"/>
            <w:r>
              <w:t>watchlist</w:t>
            </w:r>
            <w:proofErr w:type="spellEnd"/>
          </w:p>
        </w:tc>
      </w:tr>
      <w:tr w:rsidR="006822B0" w:rsidRPr="00D270E9" w14:paraId="6E629F3D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4BF7F9" w14:textId="77777777" w:rsidR="006822B0" w:rsidRPr="00D270E9" w:rsidRDefault="006822B0" w:rsidP="006822B0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0574D6D7" w14:textId="348A13C3" w:rsidR="006822B0" w:rsidRPr="00192F48" w:rsidRDefault="006822B0" w:rsidP="0068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Il sistema </w:t>
            </w:r>
            <w:r w:rsidR="00F436E7">
              <w:rPr>
                <w:iCs/>
              </w:rPr>
              <w:t xml:space="preserve">memorizza la </w:t>
            </w:r>
            <w:proofErr w:type="spellStart"/>
            <w:r w:rsidR="00F436E7">
              <w:rPr>
                <w:iCs/>
              </w:rPr>
              <w:t>watchlist</w:t>
            </w:r>
            <w:proofErr w:type="spellEnd"/>
          </w:p>
        </w:tc>
      </w:tr>
      <w:tr w:rsidR="006822B0" w:rsidRPr="00D270E9" w14:paraId="0D42B788" w14:textId="77777777" w:rsidTr="001F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883DCA6" w14:textId="77777777" w:rsidR="006822B0" w:rsidRPr="00D270E9" w:rsidRDefault="006822B0" w:rsidP="006822B0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55B49EF3" w14:textId="77777777" w:rsidR="006822B0" w:rsidRPr="00C07859" w:rsidRDefault="006822B0" w:rsidP="0068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6822B0" w:rsidRPr="00D270E9" w14:paraId="7AA660D2" w14:textId="77777777" w:rsidTr="001F2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879B6C" w14:textId="77777777" w:rsidR="006822B0" w:rsidRPr="00D270E9" w:rsidRDefault="006822B0" w:rsidP="006822B0">
            <w:pPr>
              <w:jc w:val="both"/>
            </w:pPr>
            <w:r w:rsidRPr="00D270E9">
              <w:t>Sequenza di eventi</w:t>
            </w:r>
          </w:p>
          <w:p w14:paraId="14624EDC" w14:textId="77777777" w:rsidR="006822B0" w:rsidRPr="00D270E9" w:rsidRDefault="006822B0" w:rsidP="006822B0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1A78127C" w14:textId="77777777" w:rsidR="006822B0" w:rsidRDefault="006822B0" w:rsidP="0068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69DA3E" w14:textId="77777777" w:rsidR="006822B0" w:rsidRPr="00A1382D" w:rsidRDefault="006822B0" w:rsidP="0068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E64307" w14:textId="77777777" w:rsidR="006822B0" w:rsidRPr="00A1382D" w:rsidRDefault="006822B0" w:rsidP="006822B0">
            <w:pPr>
              <w:pStyle w:val="Paragrafoelenc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E3BF2D" w14:textId="77777777" w:rsidR="004C05EC" w:rsidRDefault="004C05EC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9A5500" w:rsidRPr="00D270E9" w14:paraId="30D282D9" w14:textId="77777777" w:rsidTr="00572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E3FFFF1" w14:textId="77777777" w:rsidR="009A5500" w:rsidRPr="0055280E" w:rsidRDefault="009A5500" w:rsidP="00572515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084A98BF" w14:textId="6490BE63" w:rsidR="009A5500" w:rsidRPr="0055280E" w:rsidRDefault="009A5500" w:rsidP="005725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addFilmToWatch</w:t>
            </w:r>
            <w:r>
              <w:t>later</w:t>
            </w:r>
            <w:proofErr w:type="spellEnd"/>
          </w:p>
        </w:tc>
      </w:tr>
      <w:tr w:rsidR="009A5500" w:rsidRPr="00D270E9" w14:paraId="36081439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F27FCC" w14:textId="77777777" w:rsidR="009A5500" w:rsidRPr="00D270E9" w:rsidRDefault="009A5500" w:rsidP="00572515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701D7B17" w14:textId="77777777" w:rsidR="009A5500" w:rsidRPr="00D270E9" w:rsidRDefault="009A5500" w:rsidP="005725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Pr="00D270E9">
              <w:t xml:space="preserve"> </w:t>
            </w:r>
          </w:p>
        </w:tc>
      </w:tr>
      <w:tr w:rsidR="009A5500" w:rsidRPr="00D270E9" w14:paraId="3EA14131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EFC93B7" w14:textId="77777777" w:rsidR="009A5500" w:rsidRPr="00D270E9" w:rsidRDefault="009A5500" w:rsidP="00572515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6ABBB87B" w14:textId="302501FF" w:rsidR="009A5500" w:rsidRPr="00D270E9" w:rsidRDefault="009A5500" w:rsidP="00572515">
            <w:pPr>
              <w:tabs>
                <w:tab w:val="left" w:pos="79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9A5500" w:rsidRPr="00D270E9" w14:paraId="252626A0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B4ECDF7" w14:textId="77777777" w:rsidR="009A5500" w:rsidRPr="00D270E9" w:rsidRDefault="009A5500" w:rsidP="00572515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29405C6A" w14:textId="7AD19D6C" w:rsidR="009A5500" w:rsidRPr="00D270E9" w:rsidRDefault="00F436E7" w:rsidP="005725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aggiunge un film alla </w:t>
            </w:r>
            <w:proofErr w:type="spellStart"/>
            <w:r>
              <w:t>watch</w:t>
            </w:r>
            <w:r>
              <w:t>later</w:t>
            </w:r>
            <w:proofErr w:type="spellEnd"/>
          </w:p>
        </w:tc>
      </w:tr>
      <w:tr w:rsidR="009A5500" w:rsidRPr="00D270E9" w14:paraId="45E3B4DF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3A492FA" w14:textId="77777777" w:rsidR="009A5500" w:rsidRPr="00D270E9" w:rsidRDefault="009A5500" w:rsidP="00572515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1BA76C45" w14:textId="77777777" w:rsidR="009A5500" w:rsidRDefault="009A5500" w:rsidP="005725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rider è registrato nel sistema</w:t>
            </w:r>
          </w:p>
          <w:p w14:paraId="00F158AE" w14:textId="77777777" w:rsidR="009A5500" w:rsidRPr="00D270E9" w:rsidRDefault="009A5500" w:rsidP="005725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ha completato l’ordinazione</w:t>
            </w:r>
          </w:p>
        </w:tc>
      </w:tr>
      <w:tr w:rsidR="009A5500" w:rsidRPr="00D270E9" w14:paraId="0924703A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B9EA88D" w14:textId="77777777" w:rsidR="009A5500" w:rsidRPr="00D270E9" w:rsidRDefault="009A5500" w:rsidP="00572515">
            <w:pPr>
              <w:jc w:val="both"/>
            </w:pPr>
            <w:r w:rsidRPr="00D270E9">
              <w:t>Sequenza di eventi</w:t>
            </w:r>
          </w:p>
          <w:p w14:paraId="20B510DA" w14:textId="77777777" w:rsidR="009A5500" w:rsidRPr="00D270E9" w:rsidRDefault="009A5500" w:rsidP="00572515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5BAEEAB9" w14:textId="69A8D635" w:rsidR="00F436E7" w:rsidRDefault="00F436E7" w:rsidP="00F436E7">
            <w:pPr>
              <w:pStyle w:val="Paragrafoelenco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comunica al sistema di voler aggiungere un film alla </w:t>
            </w:r>
            <w:proofErr w:type="spellStart"/>
            <w:r>
              <w:t>watchl</w:t>
            </w:r>
            <w:r>
              <w:t>ater</w:t>
            </w:r>
            <w:proofErr w:type="spellEnd"/>
          </w:p>
          <w:p w14:paraId="02C2E053" w14:textId="2722AFFD" w:rsidR="009A5500" w:rsidRPr="00192F48" w:rsidRDefault="00F436E7" w:rsidP="00F436E7">
            <w:pPr>
              <w:pStyle w:val="Paragrafoelenco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memorizza il film nella </w:t>
            </w:r>
            <w:proofErr w:type="spellStart"/>
            <w:r>
              <w:t>watch</w:t>
            </w:r>
            <w:r>
              <w:t>later</w:t>
            </w:r>
            <w:proofErr w:type="spellEnd"/>
          </w:p>
        </w:tc>
      </w:tr>
      <w:tr w:rsidR="009A5500" w:rsidRPr="00D270E9" w14:paraId="41A98D83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5F20AA8" w14:textId="77777777" w:rsidR="009A5500" w:rsidRPr="00D270E9" w:rsidRDefault="009A5500" w:rsidP="00572515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418FB899" w14:textId="159818F8" w:rsidR="009A5500" w:rsidRPr="00192F48" w:rsidRDefault="009A5500" w:rsidP="005725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9A5500" w:rsidRPr="00D270E9" w14:paraId="04CED841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0A6C2D1" w14:textId="77777777" w:rsidR="009A5500" w:rsidRPr="00D270E9" w:rsidRDefault="009A5500" w:rsidP="00572515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388C98CE" w14:textId="77777777" w:rsidR="009A5500" w:rsidRPr="00C07859" w:rsidRDefault="009A5500" w:rsidP="005725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9A5500" w:rsidRPr="00D270E9" w14:paraId="710966C9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E4AD8AF" w14:textId="77777777" w:rsidR="009A5500" w:rsidRPr="00D270E9" w:rsidRDefault="009A5500" w:rsidP="00572515">
            <w:pPr>
              <w:jc w:val="both"/>
            </w:pPr>
            <w:r w:rsidRPr="00D270E9">
              <w:t>Sequenza di eventi</w:t>
            </w:r>
          </w:p>
          <w:p w14:paraId="68676559" w14:textId="77777777" w:rsidR="009A5500" w:rsidRPr="00D270E9" w:rsidRDefault="009A5500" w:rsidP="00572515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61A7F4E0" w14:textId="77777777" w:rsidR="009A5500" w:rsidRDefault="009A5500" w:rsidP="005725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6A24A6" w14:textId="77777777" w:rsidR="009A5500" w:rsidRPr="00A1382D" w:rsidRDefault="009A5500" w:rsidP="005725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0C9DAB" w14:textId="77777777" w:rsidR="009A5500" w:rsidRPr="00A1382D" w:rsidRDefault="009A5500" w:rsidP="00572515">
            <w:pPr>
              <w:pStyle w:val="Paragrafoelenc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585031" w14:textId="2A0953A0" w:rsidR="009A5500" w:rsidRDefault="009A5500"/>
    <w:p w14:paraId="42D9E349" w14:textId="77777777" w:rsidR="009A5500" w:rsidRDefault="009A5500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9A5500" w:rsidRPr="00D270E9" w14:paraId="6FFB4A6D" w14:textId="77777777" w:rsidTr="00572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7208DF05" w14:textId="77777777" w:rsidR="009A5500" w:rsidRPr="0055280E" w:rsidRDefault="009A5500" w:rsidP="00572515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5960C1E5" w14:textId="3D449774" w:rsidR="009A5500" w:rsidRPr="0055280E" w:rsidRDefault="009A5500" w:rsidP="005725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showWatchList</w:t>
            </w:r>
            <w:proofErr w:type="spellEnd"/>
          </w:p>
        </w:tc>
      </w:tr>
      <w:tr w:rsidR="009A5500" w:rsidRPr="00D270E9" w14:paraId="7E83A9FC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632871" w14:textId="77777777" w:rsidR="009A5500" w:rsidRPr="00D270E9" w:rsidRDefault="009A5500" w:rsidP="00572515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75133FCE" w14:textId="77777777" w:rsidR="009A5500" w:rsidRPr="00D270E9" w:rsidRDefault="009A5500" w:rsidP="005725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Pr="00D270E9">
              <w:t xml:space="preserve"> </w:t>
            </w:r>
          </w:p>
        </w:tc>
      </w:tr>
      <w:tr w:rsidR="009A5500" w:rsidRPr="00D270E9" w14:paraId="5E74F85C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C1D14F8" w14:textId="77777777" w:rsidR="009A5500" w:rsidRPr="00D270E9" w:rsidRDefault="009A5500" w:rsidP="00572515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22BA41A4" w14:textId="18ACA57B" w:rsidR="009A5500" w:rsidRPr="00D270E9" w:rsidRDefault="009A5500" w:rsidP="00572515">
            <w:pPr>
              <w:tabs>
                <w:tab w:val="left" w:pos="79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500" w:rsidRPr="00D270E9" w14:paraId="1DF386D3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868BBB6" w14:textId="77777777" w:rsidR="009A5500" w:rsidRPr="00D270E9" w:rsidRDefault="009A5500" w:rsidP="00572515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74F60A3C" w14:textId="54CC041F" w:rsidR="009A5500" w:rsidRPr="00D270E9" w:rsidRDefault="00F436E7" w:rsidP="005725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="009A5500">
              <w:t xml:space="preserve"> comunica</w:t>
            </w:r>
            <w:r>
              <w:t xml:space="preserve"> di voler visualizzare la </w:t>
            </w:r>
            <w:proofErr w:type="spellStart"/>
            <w:r>
              <w:t>watchlist</w:t>
            </w:r>
            <w:proofErr w:type="spellEnd"/>
          </w:p>
        </w:tc>
      </w:tr>
      <w:tr w:rsidR="009A5500" w:rsidRPr="00D270E9" w14:paraId="69CB92EA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881D34" w14:textId="77777777" w:rsidR="009A5500" w:rsidRPr="00D270E9" w:rsidRDefault="009A5500" w:rsidP="00572515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3B0C815D" w14:textId="6BC848F6" w:rsidR="009A5500" w:rsidRPr="00D270E9" w:rsidRDefault="009A5500" w:rsidP="005725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500" w:rsidRPr="00D270E9" w14:paraId="5CF3FABC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1D01BCF" w14:textId="77777777" w:rsidR="009A5500" w:rsidRPr="00D270E9" w:rsidRDefault="009A5500" w:rsidP="00572515">
            <w:pPr>
              <w:jc w:val="both"/>
            </w:pPr>
            <w:r w:rsidRPr="00D270E9">
              <w:t>Sequenza di eventi</w:t>
            </w:r>
          </w:p>
          <w:p w14:paraId="67C7B741" w14:textId="77777777" w:rsidR="009A5500" w:rsidRPr="00D270E9" w:rsidRDefault="009A5500" w:rsidP="00572515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43A44339" w14:textId="77777777" w:rsidR="009A5500" w:rsidRDefault="00F436E7" w:rsidP="009A5500">
            <w:pPr>
              <w:pStyle w:val="Paragrafoelenco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comunica di voler visualizzare la </w:t>
            </w:r>
            <w:proofErr w:type="spellStart"/>
            <w:r>
              <w:t>watchlist</w:t>
            </w:r>
            <w:proofErr w:type="spellEnd"/>
          </w:p>
          <w:p w14:paraId="79704F88" w14:textId="77777777" w:rsidR="00F436E7" w:rsidRDefault="00F436E7" w:rsidP="009A5500">
            <w:pPr>
              <w:pStyle w:val="Paragrafoelenco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la </w:t>
            </w:r>
            <w:proofErr w:type="spellStart"/>
            <w:r>
              <w:t>watchlist</w:t>
            </w:r>
            <w:proofErr w:type="spellEnd"/>
          </w:p>
          <w:p w14:paraId="44647547" w14:textId="579B3C97" w:rsidR="00F436E7" w:rsidRPr="00192F48" w:rsidRDefault="00F436E7" w:rsidP="00F436E7">
            <w:pPr>
              <w:pStyle w:val="Paragrafoelenc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500" w:rsidRPr="00D270E9" w14:paraId="11E57A39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E6E540" w14:textId="77777777" w:rsidR="009A5500" w:rsidRPr="00D270E9" w:rsidRDefault="009A5500" w:rsidP="00572515">
            <w:pPr>
              <w:jc w:val="both"/>
            </w:pPr>
            <w:r w:rsidRPr="00D270E9">
              <w:lastRenderedPageBreak/>
              <w:t>Post-Condizioni</w:t>
            </w:r>
          </w:p>
        </w:tc>
        <w:tc>
          <w:tcPr>
            <w:tcW w:w="7399" w:type="dxa"/>
          </w:tcPr>
          <w:p w14:paraId="32F591C1" w14:textId="77777777" w:rsidR="009A5500" w:rsidRPr="00192F48" w:rsidRDefault="009A5500" w:rsidP="005725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Il sistema memorizza i dati dell’avvenuta consegna</w:t>
            </w:r>
          </w:p>
        </w:tc>
      </w:tr>
      <w:tr w:rsidR="009A5500" w:rsidRPr="00D270E9" w14:paraId="607D7E08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8E9FC5" w14:textId="77777777" w:rsidR="009A5500" w:rsidRPr="00D270E9" w:rsidRDefault="009A5500" w:rsidP="00572515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199411D9" w14:textId="77777777" w:rsidR="009A5500" w:rsidRPr="00C07859" w:rsidRDefault="009A5500" w:rsidP="005725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9A5500" w:rsidRPr="00D270E9" w14:paraId="15B9A3B7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58EEB1" w14:textId="77777777" w:rsidR="009A5500" w:rsidRPr="00D270E9" w:rsidRDefault="009A5500" w:rsidP="00572515">
            <w:pPr>
              <w:jc w:val="both"/>
            </w:pPr>
            <w:r w:rsidRPr="00D270E9">
              <w:t>Sequenza di eventi</w:t>
            </w:r>
          </w:p>
          <w:p w14:paraId="73C9EAD1" w14:textId="77777777" w:rsidR="009A5500" w:rsidRPr="00D270E9" w:rsidRDefault="009A5500" w:rsidP="00572515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2442510F" w14:textId="77777777" w:rsidR="009A5500" w:rsidRDefault="009A5500" w:rsidP="005725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2C6D1D" w14:textId="77777777" w:rsidR="009A5500" w:rsidRPr="00A1382D" w:rsidRDefault="009A5500" w:rsidP="005725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62C203" w14:textId="77777777" w:rsidR="009A5500" w:rsidRPr="00A1382D" w:rsidRDefault="009A5500" w:rsidP="00572515">
            <w:pPr>
              <w:pStyle w:val="Paragrafoelenc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733121" w14:textId="77777777" w:rsidR="004C05EC" w:rsidRDefault="004C05EC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9A5500" w:rsidRPr="00D270E9" w14:paraId="69DF3A24" w14:textId="77777777" w:rsidTr="00572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0E48F1E8" w14:textId="77777777" w:rsidR="009A5500" w:rsidRPr="0055280E" w:rsidRDefault="009A5500" w:rsidP="00572515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1F751625" w14:textId="7D0E0A41" w:rsidR="009A5500" w:rsidRPr="0055280E" w:rsidRDefault="009A5500" w:rsidP="005725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showWatchL</w:t>
            </w:r>
            <w:r>
              <w:t>ater</w:t>
            </w:r>
            <w:proofErr w:type="spellEnd"/>
          </w:p>
        </w:tc>
      </w:tr>
      <w:tr w:rsidR="009A5500" w:rsidRPr="00D270E9" w14:paraId="0ECA6CB1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3C679D4" w14:textId="77777777" w:rsidR="009A5500" w:rsidRPr="00D270E9" w:rsidRDefault="009A5500" w:rsidP="00572515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603C926E" w14:textId="77777777" w:rsidR="009A5500" w:rsidRPr="00D270E9" w:rsidRDefault="009A5500" w:rsidP="005725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Pr="00D270E9">
              <w:t xml:space="preserve"> </w:t>
            </w:r>
          </w:p>
        </w:tc>
      </w:tr>
      <w:tr w:rsidR="00F436E7" w:rsidRPr="00D270E9" w14:paraId="0436257C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6B876E7" w14:textId="77777777" w:rsidR="00F436E7" w:rsidRPr="00D270E9" w:rsidRDefault="00F436E7" w:rsidP="00F436E7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6DB64306" w14:textId="4E8C9D89" w:rsidR="00F436E7" w:rsidRPr="00D270E9" w:rsidRDefault="00F436E7" w:rsidP="00F436E7">
            <w:pPr>
              <w:tabs>
                <w:tab w:val="left" w:pos="79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6E7" w:rsidRPr="00D270E9" w14:paraId="5EDF0DD5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C48B388" w14:textId="77777777" w:rsidR="00F436E7" w:rsidRPr="00D270E9" w:rsidRDefault="00F436E7" w:rsidP="00F436E7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7C1C25B2" w14:textId="37FDA0CB" w:rsidR="00F436E7" w:rsidRPr="00D270E9" w:rsidRDefault="00F436E7" w:rsidP="00F43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comunica di voler visualizzare la </w:t>
            </w:r>
            <w:proofErr w:type="spellStart"/>
            <w:r>
              <w:t>watchlater</w:t>
            </w:r>
            <w:proofErr w:type="spellEnd"/>
          </w:p>
        </w:tc>
      </w:tr>
      <w:tr w:rsidR="00F436E7" w:rsidRPr="00D270E9" w14:paraId="4D184A41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227B13" w14:textId="77777777" w:rsidR="00F436E7" w:rsidRPr="00D270E9" w:rsidRDefault="00F436E7" w:rsidP="00F436E7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32539F70" w14:textId="180E637D" w:rsidR="00F436E7" w:rsidRPr="00D270E9" w:rsidRDefault="00F436E7" w:rsidP="00F43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6E7" w:rsidRPr="00D270E9" w14:paraId="7EDBF50A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E56CCA" w14:textId="77777777" w:rsidR="00F436E7" w:rsidRPr="00D270E9" w:rsidRDefault="00F436E7" w:rsidP="00F436E7">
            <w:pPr>
              <w:jc w:val="both"/>
            </w:pPr>
            <w:r w:rsidRPr="00D270E9">
              <w:t>Sequenza di eventi</w:t>
            </w:r>
          </w:p>
          <w:p w14:paraId="778B5EAA" w14:textId="77777777" w:rsidR="00F436E7" w:rsidRPr="00D270E9" w:rsidRDefault="00F436E7" w:rsidP="00F436E7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4E325854" w14:textId="77777777" w:rsidR="00F436E7" w:rsidRDefault="00F436E7" w:rsidP="00F436E7">
            <w:pPr>
              <w:pStyle w:val="Paragrafoelenco"/>
              <w:numPr>
                <w:ilvl w:val="0"/>
                <w:numId w:val="4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comunica di voler visualizzare la </w:t>
            </w:r>
            <w:proofErr w:type="spellStart"/>
            <w:r>
              <w:t>watchlater</w:t>
            </w:r>
            <w:proofErr w:type="spellEnd"/>
          </w:p>
          <w:p w14:paraId="11C6489A" w14:textId="3D622A52" w:rsidR="00F436E7" w:rsidRPr="00192F48" w:rsidRDefault="00F436E7" w:rsidP="00F436E7">
            <w:pPr>
              <w:pStyle w:val="Paragrafoelenco"/>
              <w:numPr>
                <w:ilvl w:val="0"/>
                <w:numId w:val="4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la </w:t>
            </w:r>
            <w:proofErr w:type="spellStart"/>
            <w:r>
              <w:t>watchlater</w:t>
            </w:r>
            <w:proofErr w:type="spellEnd"/>
          </w:p>
        </w:tc>
      </w:tr>
      <w:tr w:rsidR="00F436E7" w:rsidRPr="00D270E9" w14:paraId="00E7A7CB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7546A35" w14:textId="77777777" w:rsidR="00F436E7" w:rsidRPr="00D270E9" w:rsidRDefault="00F436E7" w:rsidP="00F436E7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5C7B4A8B" w14:textId="62A99013" w:rsidR="00F436E7" w:rsidRPr="00192F48" w:rsidRDefault="00F436E7" w:rsidP="00F43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F436E7" w:rsidRPr="00D270E9" w14:paraId="4AA65836" w14:textId="77777777" w:rsidTr="0057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21CBC6F" w14:textId="77777777" w:rsidR="00F436E7" w:rsidRPr="00D270E9" w:rsidRDefault="00F436E7" w:rsidP="00F436E7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3375D62D" w14:textId="77777777" w:rsidR="00F436E7" w:rsidRPr="00C07859" w:rsidRDefault="00F436E7" w:rsidP="00F43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F436E7" w:rsidRPr="00D270E9" w14:paraId="1E38B71B" w14:textId="77777777" w:rsidTr="0057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A92DD9E" w14:textId="77777777" w:rsidR="00F436E7" w:rsidRPr="00D270E9" w:rsidRDefault="00F436E7" w:rsidP="00F436E7">
            <w:pPr>
              <w:jc w:val="both"/>
            </w:pPr>
            <w:r w:rsidRPr="00D270E9">
              <w:t>Sequenza di eventi</w:t>
            </w:r>
          </w:p>
          <w:p w14:paraId="1F4CD39D" w14:textId="77777777" w:rsidR="00F436E7" w:rsidRPr="00D270E9" w:rsidRDefault="00F436E7" w:rsidP="00F436E7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615EE003" w14:textId="77777777" w:rsidR="00F436E7" w:rsidRDefault="00F436E7" w:rsidP="00F43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C4B2DA" w14:textId="77777777" w:rsidR="00F436E7" w:rsidRPr="00A1382D" w:rsidRDefault="00F436E7" w:rsidP="00F43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0E0DEB" w14:textId="77777777" w:rsidR="00F436E7" w:rsidRPr="00A1382D" w:rsidRDefault="00F436E7" w:rsidP="00F436E7">
            <w:pPr>
              <w:pStyle w:val="Paragrafoelenc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9B240F" w14:textId="77777777" w:rsidR="00A1382D" w:rsidRDefault="00A1382D"/>
    <w:p w14:paraId="1DC3287F" w14:textId="77777777" w:rsidR="004C05EC" w:rsidRDefault="004C05EC"/>
    <w:p w14:paraId="62F549D4" w14:textId="77777777" w:rsidR="00963A8B" w:rsidRDefault="00963A8B" w:rsidP="0058273D">
      <w:pPr>
        <w:pStyle w:val="Titolo2"/>
      </w:pPr>
      <w:bookmarkStart w:id="57" w:name="_Toc471905555"/>
      <w:bookmarkStart w:id="58" w:name="_Toc474433557"/>
      <w:bookmarkStart w:id="59" w:name="_Toc474433732"/>
      <w:bookmarkStart w:id="60" w:name="_Toc474434041"/>
      <w:r>
        <w:t>Diagramma delle classi</w:t>
      </w:r>
      <w:bookmarkEnd w:id="57"/>
      <w:bookmarkEnd w:id="58"/>
      <w:bookmarkEnd w:id="59"/>
      <w:bookmarkEnd w:id="60"/>
    </w:p>
    <w:p w14:paraId="771E44F8" w14:textId="22A4899D" w:rsidR="00963A8B" w:rsidRDefault="00963A8B"/>
    <w:p w14:paraId="5F48E111" w14:textId="0B2A6DA7" w:rsidR="00016D7E" w:rsidRDefault="00A3274C">
      <w:r>
        <w:rPr>
          <w:noProof/>
        </w:rPr>
        <w:drawing>
          <wp:inline distT="0" distB="0" distL="0" distR="0" wp14:anchorId="75BD5D2E" wp14:editId="53ACAE38">
            <wp:extent cx="6116320" cy="4832985"/>
            <wp:effectExtent l="0" t="0" r="508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3680" w14:textId="77777777" w:rsidR="002E573D" w:rsidRDefault="002E573D"/>
    <w:p w14:paraId="390A8080" w14:textId="77777777" w:rsidR="00963A8B" w:rsidRDefault="00963A8B" w:rsidP="0058273D">
      <w:pPr>
        <w:pStyle w:val="Titolo2"/>
      </w:pPr>
      <w:bookmarkStart w:id="61" w:name="_Toc471905556"/>
      <w:bookmarkStart w:id="62" w:name="_Toc474433558"/>
      <w:bookmarkStart w:id="63" w:name="_Toc474433733"/>
      <w:bookmarkStart w:id="64" w:name="_Toc474434042"/>
      <w:r>
        <w:lastRenderedPageBreak/>
        <w:t>Diagrammi di sequenza</w:t>
      </w:r>
      <w:bookmarkEnd w:id="61"/>
      <w:bookmarkEnd w:id="62"/>
      <w:bookmarkEnd w:id="63"/>
      <w:bookmarkEnd w:id="64"/>
    </w:p>
    <w:p w14:paraId="62F08A96" w14:textId="77777777" w:rsidR="005C0A0A" w:rsidRPr="00215FAE" w:rsidRDefault="005C0A0A" w:rsidP="005C0A0A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analisi per i casi d’uso sviluppati fino alla codifica in Java.</w:t>
      </w:r>
    </w:p>
    <w:p w14:paraId="41017F66" w14:textId="77777777" w:rsidR="00963A8B" w:rsidRDefault="00963A8B"/>
    <w:p w14:paraId="71813CE6" w14:textId="77777777" w:rsidR="00E9746D" w:rsidRDefault="00E9746D"/>
    <w:p w14:paraId="060A4363" w14:textId="77777777" w:rsidR="00E9746D" w:rsidRDefault="00E9746D" w:rsidP="0058273D">
      <w:pPr>
        <w:pStyle w:val="Titolo2"/>
      </w:pPr>
      <w:bookmarkStart w:id="65" w:name="_Toc494725286"/>
      <w:r>
        <w:t>Verifica della completezza dei requisiti</w:t>
      </w:r>
      <w:bookmarkEnd w:id="65"/>
    </w:p>
    <w:p w14:paraId="52C7DBF2" w14:textId="77777777" w:rsidR="00E9746D" w:rsidRDefault="00E9746D" w:rsidP="00E9746D">
      <w:r w:rsidRPr="004A6944">
        <w:rPr>
          <w:highlight w:val="yellow"/>
        </w:rPr>
        <w:t>Si suggerisce allo studente di verificare che tutti i requisiti informali siano rappresentati nel modello UML e/o negli scenari. A tale scopo, lo studente può elencare i requisiti (funzionali, requisiti sui dati, altri requisiti) riportando per ciascun requisito gli elementi dei diagrammi UML con i quali è rappresentato nel modello di analisi. Dopo l’elencazione, lo studente verifichi che tutti i requisiti siano stati modellati nei diagrammi UML.</w:t>
      </w:r>
      <w:r>
        <w:t xml:space="preserve"> </w:t>
      </w:r>
    </w:p>
    <w:p w14:paraId="584DA87B" w14:textId="77777777" w:rsidR="00E9746D" w:rsidRDefault="00E9746D" w:rsidP="00E9746D"/>
    <w:p w14:paraId="36456128" w14:textId="77777777" w:rsidR="00E9746D" w:rsidRDefault="00E9746D"/>
    <w:p w14:paraId="1EAD19A5" w14:textId="77777777" w:rsidR="005C0A0A" w:rsidRDefault="005C0A0A">
      <w:r>
        <w:br w:type="page"/>
      </w:r>
    </w:p>
    <w:p w14:paraId="71BD87CF" w14:textId="77777777" w:rsidR="00C96682" w:rsidRDefault="00C96682" w:rsidP="00A1382D">
      <w:pPr>
        <w:pStyle w:val="Titolo1"/>
        <w:numPr>
          <w:ilvl w:val="0"/>
          <w:numId w:val="0"/>
        </w:numPr>
        <w:sectPr w:rsidR="00C96682" w:rsidSect="004D4C72">
          <w:type w:val="continuous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0F100B3C" w14:textId="77777777" w:rsidR="00DF3ABC" w:rsidRPr="00963A8B" w:rsidRDefault="00DF3ABC" w:rsidP="00DF3ABC">
      <w:pPr>
        <w:pStyle w:val="Titolo1"/>
      </w:pPr>
      <w:bookmarkStart w:id="66" w:name="_Toc471905558"/>
      <w:bookmarkStart w:id="67" w:name="_Toc474433560"/>
      <w:bookmarkStart w:id="68" w:name="_Toc474433735"/>
      <w:bookmarkStart w:id="69" w:name="_Toc474434044"/>
      <w:r>
        <w:lastRenderedPageBreak/>
        <w:t>Piano di test</w:t>
      </w:r>
      <w:r w:rsidR="00C96682">
        <w:t xml:space="preserve"> funzionale</w:t>
      </w:r>
      <w:bookmarkEnd w:id="66"/>
      <w:bookmarkEnd w:id="67"/>
      <w:bookmarkEnd w:id="68"/>
      <w:bookmarkEnd w:id="69"/>
    </w:p>
    <w:p w14:paraId="758BBA29" w14:textId="77777777" w:rsidR="00DF3ABC" w:rsidRDefault="00DF3ABC" w:rsidP="00DF3ABC">
      <w:pPr>
        <w:rPr>
          <w:highlight w:val="yellow"/>
        </w:rPr>
      </w:pPr>
      <w:r>
        <w:rPr>
          <w:highlight w:val="yellow"/>
        </w:rPr>
        <w:t xml:space="preserve">Progettare i casi di test </w:t>
      </w:r>
      <w:r w:rsidR="00DA5FB8">
        <w:rPr>
          <w:highlight w:val="yellow"/>
        </w:rPr>
        <w:t xml:space="preserve">funzionale </w:t>
      </w:r>
      <w:r>
        <w:rPr>
          <w:highlight w:val="yellow"/>
        </w:rPr>
        <w:t>con</w:t>
      </w:r>
      <w:r w:rsidR="00D8144F">
        <w:rPr>
          <w:highlight w:val="yellow"/>
        </w:rPr>
        <w:t xml:space="preserve"> la tecnica del </w:t>
      </w:r>
      <w:proofErr w:type="spellStart"/>
      <w:r w:rsidR="00D8144F" w:rsidRPr="00C256C9">
        <w:rPr>
          <w:i/>
          <w:highlight w:val="yellow"/>
        </w:rPr>
        <w:t>Category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Partition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Testing</w:t>
      </w:r>
      <w:proofErr w:type="spellEnd"/>
      <w:r w:rsidR="00DA5FB8">
        <w:rPr>
          <w:highlight w:val="yellow"/>
        </w:rPr>
        <w:t>.</w:t>
      </w:r>
      <w:r w:rsidR="00C96682">
        <w:rPr>
          <w:highlight w:val="yellow"/>
        </w:rPr>
        <w:t xml:space="preserve"> </w:t>
      </w:r>
      <w:r w:rsidR="003F4652">
        <w:rPr>
          <w:highlight w:val="yellow"/>
        </w:rPr>
        <w:t>Descrivere</w:t>
      </w:r>
      <w:r w:rsidR="00C96682">
        <w:rPr>
          <w:highlight w:val="yellow"/>
        </w:rPr>
        <w:t xml:space="preserve"> il procedimento di calcolo.</w:t>
      </w:r>
    </w:p>
    <w:p w14:paraId="0C71AE09" w14:textId="77777777" w:rsidR="00D8144F" w:rsidRDefault="00D8144F" w:rsidP="00DF3ABC">
      <w:pPr>
        <w:rPr>
          <w:highlight w:val="yellow"/>
        </w:rPr>
      </w:pPr>
    </w:p>
    <w:p w14:paraId="002E3B8E" w14:textId="77777777" w:rsidR="00C96682" w:rsidRPr="00E77D7E" w:rsidRDefault="00C96682" w:rsidP="00C96682">
      <w:pPr>
        <w:autoSpaceDE w:val="0"/>
        <w:jc w:val="both"/>
        <w:rPr>
          <w:b/>
          <w:color w:val="0000FF"/>
        </w:rPr>
      </w:pPr>
      <w:r w:rsidRPr="00E77D7E">
        <w:rPr>
          <w:b/>
          <w:color w:val="0000FF"/>
        </w:rPr>
        <w:t xml:space="preserve">PIANO DI TEST UTILIZZANDO IL METODO DEL </w:t>
      </w:r>
      <w:r w:rsidRPr="00E77D7E">
        <w:rPr>
          <w:b/>
          <w:i/>
          <w:color w:val="0000FF"/>
        </w:rPr>
        <w:t xml:space="preserve">CATEGORY-PARTITION TESTING </w:t>
      </w:r>
      <w:r w:rsidRPr="00E77D7E">
        <w:rPr>
          <w:b/>
          <w:color w:val="0000FF"/>
        </w:rPr>
        <w:t>PER LA FUNZIONALITÀ “</w:t>
      </w:r>
      <w:r w:rsidRPr="00E77D7E">
        <w:rPr>
          <w:b/>
          <w:i/>
          <w:color w:val="0000FF"/>
        </w:rPr>
        <w:t>.......</w:t>
      </w:r>
      <w:r w:rsidRPr="00E77D7E">
        <w:rPr>
          <w:b/>
          <w:color w:val="0000FF"/>
        </w:rPr>
        <w:t>”.</w:t>
      </w:r>
    </w:p>
    <w:p w14:paraId="08AF777A" w14:textId="77777777" w:rsidR="00C96682" w:rsidRDefault="00C96682" w:rsidP="00C96682"/>
    <w:p w14:paraId="4E874256" w14:textId="77777777" w:rsidR="00C96682" w:rsidRDefault="00C96682" w:rsidP="00C9668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14"/>
        <w:gridCol w:w="2510"/>
        <w:gridCol w:w="2646"/>
        <w:gridCol w:w="2100"/>
        <w:gridCol w:w="4334"/>
      </w:tblGrid>
      <w:tr w:rsidR="00C96682" w:rsidRPr="00E77D7E" w14:paraId="472DCEDD" w14:textId="77777777" w:rsidTr="00802596">
        <w:tc>
          <w:tcPr>
            <w:tcW w:w="2972" w:type="dxa"/>
          </w:tcPr>
          <w:p w14:paraId="3608BC3E" w14:textId="77777777" w:rsidR="00C96682" w:rsidRPr="00E77D7E" w:rsidRDefault="00C96682" w:rsidP="00802596">
            <w:pPr>
              <w:tabs>
                <w:tab w:val="center" w:pos="1378"/>
              </w:tabs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552" w:type="dxa"/>
          </w:tcPr>
          <w:p w14:paraId="082A6D5E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693" w:type="dxa"/>
          </w:tcPr>
          <w:p w14:paraId="5EB276A1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126" w:type="dxa"/>
          </w:tcPr>
          <w:p w14:paraId="7F7DE343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4445" w:type="dxa"/>
          </w:tcPr>
          <w:p w14:paraId="1B848D4F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</w:tr>
      <w:tr w:rsidR="00C96682" w14:paraId="5937FF9E" w14:textId="77777777" w:rsidTr="00802596">
        <w:trPr>
          <w:trHeight w:val="1489"/>
        </w:trPr>
        <w:tc>
          <w:tcPr>
            <w:tcW w:w="2972" w:type="dxa"/>
          </w:tcPr>
          <w:p w14:paraId="4365D2D8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0" w:hanging="284"/>
            </w:pPr>
            <w:r>
              <w:t>...</w:t>
            </w:r>
          </w:p>
          <w:p w14:paraId="34568B26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0" w:hanging="284"/>
            </w:pPr>
            <w:r>
              <w:t>...</w:t>
            </w:r>
          </w:p>
          <w:p w14:paraId="7725131C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0" w:hanging="284"/>
            </w:pPr>
            <w:r>
              <w:t>...</w:t>
            </w:r>
          </w:p>
        </w:tc>
        <w:tc>
          <w:tcPr>
            <w:tcW w:w="2552" w:type="dxa"/>
          </w:tcPr>
          <w:p w14:paraId="645AFEFF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11F57726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10E89F9C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</w:tc>
        <w:tc>
          <w:tcPr>
            <w:tcW w:w="2693" w:type="dxa"/>
          </w:tcPr>
          <w:p w14:paraId="473FDCFE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780DD463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4599CB2E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11" w:hanging="283"/>
            </w:pPr>
            <w:r>
              <w:t>...</w:t>
            </w:r>
          </w:p>
        </w:tc>
        <w:tc>
          <w:tcPr>
            <w:tcW w:w="2126" w:type="dxa"/>
          </w:tcPr>
          <w:p w14:paraId="38148F3C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07C7BD61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14B8D7C8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1" w:hanging="283"/>
            </w:pPr>
            <w:r>
              <w:t>...</w:t>
            </w:r>
          </w:p>
        </w:tc>
        <w:tc>
          <w:tcPr>
            <w:tcW w:w="4445" w:type="dxa"/>
          </w:tcPr>
          <w:p w14:paraId="123AC736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73F914E4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...</w:t>
            </w:r>
          </w:p>
          <w:p w14:paraId="35A36A76" w14:textId="77777777" w:rsidR="00C96682" w:rsidRDefault="00C96682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6" w:hanging="284"/>
            </w:pPr>
            <w:r>
              <w:t>...</w:t>
            </w:r>
          </w:p>
        </w:tc>
      </w:tr>
    </w:tbl>
    <w:p w14:paraId="54562691" w14:textId="77777777" w:rsidR="00C96682" w:rsidRDefault="00C96682" w:rsidP="00C96682"/>
    <w:p w14:paraId="08125E2C" w14:textId="77777777" w:rsidR="00C96682" w:rsidRDefault="00C96682" w:rsidP="00C96682"/>
    <w:p w14:paraId="43B37B20" w14:textId="77777777" w:rsidR="00C96682" w:rsidRPr="00C96682" w:rsidRDefault="00C96682" w:rsidP="00C96682">
      <w:pPr>
        <w:autoSpaceDE w:val="0"/>
        <w:jc w:val="both"/>
        <w:rPr>
          <w:b/>
          <w:color w:val="0000FF"/>
        </w:rPr>
      </w:pPr>
      <w:r>
        <w:rPr>
          <w:b/>
          <w:color w:val="0000FF"/>
        </w:rPr>
        <w:t>TEST SUITE</w:t>
      </w:r>
    </w:p>
    <w:p w14:paraId="57875CDB" w14:textId="77777777" w:rsidR="00C96682" w:rsidRDefault="00C96682" w:rsidP="00C96682"/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342"/>
        <w:gridCol w:w="1761"/>
        <w:gridCol w:w="2126"/>
        <w:gridCol w:w="2552"/>
        <w:gridCol w:w="1842"/>
      </w:tblGrid>
      <w:tr w:rsidR="002E573D" w:rsidRPr="006B7151" w14:paraId="60D52E87" w14:textId="77777777" w:rsidTr="002E573D">
        <w:trPr>
          <w:trHeight w:val="734"/>
        </w:trPr>
        <w:tc>
          <w:tcPr>
            <w:tcW w:w="851" w:type="dxa"/>
            <w:shd w:val="clear" w:color="auto" w:fill="auto"/>
          </w:tcPr>
          <w:p w14:paraId="7F021C6A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701" w:type="dxa"/>
            <w:shd w:val="clear" w:color="auto" w:fill="auto"/>
          </w:tcPr>
          <w:p w14:paraId="0F090D11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3342" w:type="dxa"/>
          </w:tcPr>
          <w:p w14:paraId="6946F0B5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761" w:type="dxa"/>
            <w:shd w:val="clear" w:color="auto" w:fill="auto"/>
          </w:tcPr>
          <w:p w14:paraId="618D3E0C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126" w:type="dxa"/>
            <w:shd w:val="clear" w:color="auto" w:fill="auto"/>
          </w:tcPr>
          <w:p w14:paraId="02923A97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2552" w:type="dxa"/>
            <w:shd w:val="clear" w:color="auto" w:fill="auto"/>
          </w:tcPr>
          <w:p w14:paraId="3EDE595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842" w:type="dxa"/>
            <w:shd w:val="clear" w:color="auto" w:fill="auto"/>
          </w:tcPr>
          <w:p w14:paraId="731752EC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</w:tr>
      <w:tr w:rsidR="002E573D" w:rsidRPr="006B7151" w14:paraId="629F33C9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6D66E88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FF45E90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CDC7F2B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3207920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77AD942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EED9F5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2D063800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1C64DB63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1092936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622E2AD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02E5213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2C0F5FD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4DBC89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5EAC1A42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B782D0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69283822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6441170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01CDB2E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5E114EAC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590409F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0AFEBDF2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9C99A65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7634F858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65F8DC48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46FE6D68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9B80EB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151862F6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39935DB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07B3FF22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1F4F7666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467DDFA0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6B8D197C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1727AA3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67BA0E0B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7B9A4D2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57F4EA8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9D6EA0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74DD015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D88FE3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1057AE0F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1F1788E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64EC049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4D7A2785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24AF86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71284E2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324AF3A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07129A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4DB8B02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0EBD266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09762DA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15C2D3D3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E45078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93F8FC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67B24D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7D41801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B4D18C2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05709C6E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C2DCD20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14232210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22DE86B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DE22E0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790DD5A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22CA7090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356A0182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67BB9926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2EF3C5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4EEBBBC3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448F0AF8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EA4B1D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F479EE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9A90D2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303F458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3EC8B37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49AA56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BC7C525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29E2F1C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0262819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181241F8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F797ED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09C19F93" w14:textId="77777777" w:rsidR="00D8144F" w:rsidRPr="006D0B6A" w:rsidRDefault="00D8144F" w:rsidP="00DF3ABC">
      <w:pPr>
        <w:rPr>
          <w:highlight w:val="yellow"/>
        </w:rPr>
      </w:pPr>
    </w:p>
    <w:p w14:paraId="64138871" w14:textId="77777777" w:rsidR="00DF3ABC" w:rsidRDefault="00DF3ABC"/>
    <w:p w14:paraId="5C66402C" w14:textId="77777777" w:rsidR="00C96682" w:rsidRDefault="00C96682" w:rsidP="00DA5FB8">
      <w:pPr>
        <w:pStyle w:val="Titolo1"/>
        <w:sectPr w:rsidR="00C96682" w:rsidSect="00C96682">
          <w:pgSz w:w="16840" w:h="11901" w:orient="landscape"/>
          <w:pgMar w:top="1134" w:right="1134" w:bottom="1134" w:left="1418" w:header="709" w:footer="709" w:gutter="0"/>
          <w:cols w:space="708"/>
          <w:docGrid w:linePitch="360"/>
        </w:sectPr>
      </w:pPr>
    </w:p>
    <w:p w14:paraId="59B8D21E" w14:textId="77777777" w:rsidR="00DA5FB8" w:rsidRPr="00963A8B" w:rsidRDefault="00DA5FB8" w:rsidP="00DA5FB8">
      <w:pPr>
        <w:pStyle w:val="Titolo1"/>
      </w:pPr>
      <w:bookmarkStart w:id="70" w:name="_Toc471905559"/>
      <w:bookmarkStart w:id="71" w:name="_Toc474433561"/>
      <w:bookmarkStart w:id="72" w:name="_Toc474433736"/>
      <w:bookmarkStart w:id="73" w:name="_Toc474434045"/>
      <w:r>
        <w:lastRenderedPageBreak/>
        <w:t>Progettazione</w:t>
      </w:r>
      <w:bookmarkEnd w:id="70"/>
      <w:bookmarkEnd w:id="71"/>
      <w:bookmarkEnd w:id="72"/>
      <w:bookmarkEnd w:id="73"/>
    </w:p>
    <w:p w14:paraId="2261A596" w14:textId="77777777" w:rsidR="00DA5FB8" w:rsidRDefault="00DA5FB8" w:rsidP="00DA5FB8"/>
    <w:p w14:paraId="171A396C" w14:textId="77777777" w:rsidR="00DA5FB8" w:rsidRDefault="00DA5FB8" w:rsidP="0058273D">
      <w:pPr>
        <w:pStyle w:val="Titolo2"/>
      </w:pPr>
      <w:bookmarkStart w:id="74" w:name="_Toc471905560"/>
      <w:bookmarkStart w:id="75" w:name="_Toc474433562"/>
      <w:bookmarkStart w:id="76" w:name="_Toc474433737"/>
      <w:bookmarkStart w:id="77" w:name="_Toc474434046"/>
      <w:r>
        <w:t>Diagramma delle classi</w:t>
      </w:r>
      <w:bookmarkEnd w:id="74"/>
      <w:bookmarkEnd w:id="75"/>
      <w:bookmarkEnd w:id="76"/>
      <w:bookmarkEnd w:id="77"/>
      <w:r>
        <w:t xml:space="preserve"> </w:t>
      </w:r>
    </w:p>
    <w:p w14:paraId="6419941D" w14:textId="7777777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progettazione. Reificare eventuali classi associative del diagramma delle classi di analisi. Specificare argomenti e tipo di ritorno delle operazioni (per quelle più significative, coinvolte nei casi d’uso sviluppati fino alla implementazione). Includere classi del dominio della soluzione, come strutture dati e classi DAO. Raggruppare le classi in package.</w:t>
      </w:r>
    </w:p>
    <w:p w14:paraId="4453F8FF" w14:textId="77777777" w:rsidR="00DA5FB8" w:rsidRDefault="00DA5FB8" w:rsidP="00DA5FB8"/>
    <w:p w14:paraId="64842E05" w14:textId="77777777" w:rsidR="00DA5FB8" w:rsidRDefault="00DA5FB8" w:rsidP="0058273D">
      <w:pPr>
        <w:pStyle w:val="Titolo2"/>
      </w:pPr>
      <w:bookmarkStart w:id="78" w:name="_Toc471905561"/>
      <w:bookmarkStart w:id="79" w:name="_Toc474433563"/>
      <w:bookmarkStart w:id="80" w:name="_Toc474433738"/>
      <w:bookmarkStart w:id="81" w:name="_Toc474434047"/>
      <w:r>
        <w:t>Diagrammi di sequenza</w:t>
      </w:r>
      <w:bookmarkEnd w:id="78"/>
      <w:bookmarkEnd w:id="79"/>
      <w:bookmarkEnd w:id="80"/>
      <w:bookmarkEnd w:id="81"/>
    </w:p>
    <w:p w14:paraId="3DE6586C" w14:textId="7777777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progetto per i</w:t>
      </w:r>
      <w:r w:rsidR="002E573D">
        <w:rPr>
          <w:highlight w:val="yellow"/>
        </w:rPr>
        <w:t>l/i</w:t>
      </w:r>
      <w:r>
        <w:rPr>
          <w:highlight w:val="yellow"/>
        </w:rPr>
        <w:t xml:space="preserve"> casi d’uso svilupp</w:t>
      </w:r>
      <w:r w:rsidR="002E573D">
        <w:rPr>
          <w:highlight w:val="yellow"/>
        </w:rPr>
        <w:t>ati fino alla codifica in Java</w:t>
      </w:r>
      <w:r>
        <w:rPr>
          <w:highlight w:val="yellow"/>
        </w:rPr>
        <w:t>.</w:t>
      </w:r>
    </w:p>
    <w:p w14:paraId="48DB0292" w14:textId="77777777" w:rsidR="00DA5FB8" w:rsidRDefault="00DA5FB8" w:rsidP="00DA5FB8"/>
    <w:p w14:paraId="14FE84FE" w14:textId="77777777" w:rsidR="00DA5FB8" w:rsidRDefault="00DA5FB8" w:rsidP="00DA5FB8"/>
    <w:p w14:paraId="0340B19C" w14:textId="77777777" w:rsidR="00DA5FB8" w:rsidRDefault="00DA5FB8" w:rsidP="00DA5FB8"/>
    <w:p w14:paraId="63EA5D06" w14:textId="77777777" w:rsidR="00DA5FB8" w:rsidRDefault="00DA5FB8" w:rsidP="00DA5FB8">
      <w:r>
        <w:br w:type="page"/>
      </w:r>
    </w:p>
    <w:p w14:paraId="30FFA798" w14:textId="77777777" w:rsidR="006D0B6A" w:rsidRPr="00963A8B" w:rsidRDefault="006D0B6A" w:rsidP="006D0B6A">
      <w:pPr>
        <w:pStyle w:val="Titolo1"/>
      </w:pPr>
      <w:bookmarkStart w:id="82" w:name="_Toc471905562"/>
      <w:bookmarkStart w:id="83" w:name="_Toc474433564"/>
      <w:bookmarkStart w:id="84" w:name="_Toc474433739"/>
      <w:bookmarkStart w:id="85" w:name="_Toc474434048"/>
      <w:r>
        <w:lastRenderedPageBreak/>
        <w:t>Implementazione</w:t>
      </w:r>
      <w:bookmarkEnd w:id="82"/>
      <w:bookmarkEnd w:id="83"/>
      <w:bookmarkEnd w:id="84"/>
      <w:bookmarkEnd w:id="85"/>
    </w:p>
    <w:p w14:paraId="5ACD38BA" w14:textId="77777777" w:rsidR="006D0B6A" w:rsidRPr="006D0B6A" w:rsidRDefault="00DB46D9" w:rsidP="006D0B6A">
      <w:pPr>
        <w:rPr>
          <w:highlight w:val="yellow"/>
        </w:rPr>
      </w:pPr>
      <w:r>
        <w:rPr>
          <w:highlight w:val="yellow"/>
        </w:rPr>
        <w:t>Non includere il codice sorgente, ma d</w:t>
      </w:r>
      <w:r w:rsidR="006D0B6A" w:rsidRPr="006D0B6A">
        <w:rPr>
          <w:highlight w:val="yellow"/>
        </w:rPr>
        <w:t>escrivere l’implementazione in Java</w:t>
      </w:r>
      <w:r w:rsidR="006D0B6A">
        <w:rPr>
          <w:highlight w:val="yellow"/>
        </w:rPr>
        <w:t>, descrivendo gli artefatti di codifica</w:t>
      </w:r>
      <w:r w:rsidR="006D0B6A" w:rsidRPr="006D0B6A">
        <w:rPr>
          <w:highlight w:val="yellow"/>
        </w:rPr>
        <w:t>:</w:t>
      </w:r>
    </w:p>
    <w:p w14:paraId="0E060E7E" w14:textId="77777777" w:rsidR="007B2077" w:rsidRDefault="007B2077" w:rsidP="006D0B6A">
      <w:pPr>
        <w:pStyle w:val="Paragrafoelenco"/>
        <w:numPr>
          <w:ilvl w:val="0"/>
          <w:numId w:val="9"/>
        </w:numPr>
        <w:rPr>
          <w:highlight w:val="yellow"/>
        </w:rPr>
      </w:pPr>
      <w:r w:rsidRPr="006D0B6A">
        <w:rPr>
          <w:highlight w:val="yellow"/>
        </w:rPr>
        <w:t>E</w:t>
      </w:r>
      <w:r w:rsidR="006D0B6A" w:rsidRPr="006D0B6A">
        <w:rPr>
          <w:highlight w:val="yellow"/>
        </w:rPr>
        <w:t>lenc</w:t>
      </w:r>
      <w:r w:rsidR="00DF3ABC">
        <w:rPr>
          <w:highlight w:val="yellow"/>
        </w:rPr>
        <w:t>are</w:t>
      </w:r>
      <w:r>
        <w:rPr>
          <w:highlight w:val="yellow"/>
        </w:rPr>
        <w:t>:</w:t>
      </w:r>
    </w:p>
    <w:p w14:paraId="19669FDD" w14:textId="77777777" w:rsidR="006D0B6A" w:rsidRDefault="006D0B6A" w:rsidP="007B2077">
      <w:pPr>
        <w:pStyle w:val="Paragrafoelenco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>package</w:t>
      </w:r>
      <w:r w:rsidR="00DF3ABC">
        <w:rPr>
          <w:highlight w:val="yellow"/>
        </w:rPr>
        <w:t xml:space="preserve">, </w:t>
      </w:r>
      <w:r w:rsidR="007B2077">
        <w:rPr>
          <w:highlight w:val="yellow"/>
        </w:rPr>
        <w:t xml:space="preserve">classi, </w:t>
      </w:r>
      <w:r w:rsidR="00DF3ABC">
        <w:rPr>
          <w:highlight w:val="yellow"/>
        </w:rPr>
        <w:t>tipi di eccezione definiti</w:t>
      </w:r>
    </w:p>
    <w:p w14:paraId="110F9B95" w14:textId="77777777" w:rsidR="006D0B6A" w:rsidRPr="006D0B6A" w:rsidRDefault="007B2077" w:rsidP="006D0B6A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E</w:t>
      </w:r>
      <w:r w:rsidR="006D0B6A">
        <w:rPr>
          <w:highlight w:val="yellow"/>
        </w:rPr>
        <w:t>lenc</w:t>
      </w:r>
      <w:r w:rsidR="00DF3ABC">
        <w:rPr>
          <w:highlight w:val="yellow"/>
        </w:rPr>
        <w:t xml:space="preserve">are gli artefatti necessari per l’installazione ed esecuzione del programma, senza ovviamente l’ambiente di sviluppo come Eclipse (DB </w:t>
      </w:r>
      <w:r w:rsidR="00DA5FB8">
        <w:rPr>
          <w:highlight w:val="yellow"/>
        </w:rPr>
        <w:t>h</w:t>
      </w:r>
      <w:r w:rsidR="00DF3ABC">
        <w:rPr>
          <w:highlight w:val="yellow"/>
        </w:rPr>
        <w:t>2, eventuali librerie e versioni di Java che l’utilizzatore deve avere installati, file .</w:t>
      </w:r>
      <w:proofErr w:type="spellStart"/>
      <w:r w:rsidR="00DF3ABC">
        <w:rPr>
          <w:highlight w:val="yellow"/>
        </w:rPr>
        <w:t>class</w:t>
      </w:r>
      <w:proofErr w:type="spellEnd"/>
      <w:r w:rsidR="00DF3ABC">
        <w:rPr>
          <w:highlight w:val="yellow"/>
        </w:rPr>
        <w:t>, .</w:t>
      </w:r>
      <w:proofErr w:type="spellStart"/>
      <w:r w:rsidR="00DF3ABC">
        <w:rPr>
          <w:highlight w:val="yellow"/>
        </w:rPr>
        <w:t>jar</w:t>
      </w:r>
      <w:proofErr w:type="spellEnd"/>
      <w:r w:rsidR="00DF3ABC">
        <w:rPr>
          <w:highlight w:val="yellow"/>
        </w:rPr>
        <w:t>, …)</w:t>
      </w:r>
    </w:p>
    <w:p w14:paraId="1ED062BF" w14:textId="77777777" w:rsidR="00DF3ABC" w:rsidRDefault="007B2077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</w:t>
      </w:r>
      <w:r w:rsidR="00DF3ABC">
        <w:rPr>
          <w:highlight w:val="yellow"/>
        </w:rPr>
        <w:t xml:space="preserve">rodurre un eventuale diagramma di </w:t>
      </w:r>
      <w:proofErr w:type="spellStart"/>
      <w:r w:rsidR="00DF3ABC">
        <w:rPr>
          <w:highlight w:val="yellow"/>
        </w:rPr>
        <w:t>deployment</w:t>
      </w:r>
      <w:proofErr w:type="spellEnd"/>
    </w:p>
    <w:p w14:paraId="3B68F508" w14:textId="77777777" w:rsidR="00DA5FB8" w:rsidRDefault="007B2077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Eventualmente i</w:t>
      </w:r>
      <w:r w:rsidR="00B355E4">
        <w:rPr>
          <w:highlight w:val="yellow"/>
        </w:rPr>
        <w:t>nserire</w:t>
      </w:r>
      <w:r w:rsidR="00DA5FB8">
        <w:rPr>
          <w:highlight w:val="yellow"/>
        </w:rPr>
        <w:t xml:space="preserve"> la documentazione del codice </w:t>
      </w:r>
      <w:r w:rsidR="00B355E4">
        <w:rPr>
          <w:highlight w:val="yellow"/>
        </w:rPr>
        <w:t xml:space="preserve">prodotta </w:t>
      </w:r>
      <w:r w:rsidR="00DA5FB8">
        <w:rPr>
          <w:highlight w:val="yellow"/>
        </w:rPr>
        <w:t xml:space="preserve">con </w:t>
      </w:r>
      <w:proofErr w:type="spellStart"/>
      <w:r w:rsidR="00DA5FB8">
        <w:rPr>
          <w:highlight w:val="yellow"/>
        </w:rPr>
        <w:t>Javadoc</w:t>
      </w:r>
      <w:proofErr w:type="spellEnd"/>
      <w:r w:rsidR="00B355E4">
        <w:rPr>
          <w:highlight w:val="yellow"/>
        </w:rPr>
        <w:t xml:space="preserve"> (relativamente alle funzionalità implementate)</w:t>
      </w:r>
    </w:p>
    <w:p w14:paraId="448CFDDC" w14:textId="77777777" w:rsidR="002E573D" w:rsidRDefault="002E573D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Riportare il numero di LOC e di LLOC scritte in Java</w:t>
      </w:r>
    </w:p>
    <w:p w14:paraId="6FF3C579" w14:textId="77777777" w:rsidR="002E573D" w:rsidRDefault="002E573D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Confrontare con la stima dei costi effettuata e commentare eventuali scostamenti</w:t>
      </w:r>
    </w:p>
    <w:p w14:paraId="75EBAA04" w14:textId="77777777" w:rsidR="006D0B6A" w:rsidRDefault="006D0B6A"/>
    <w:p w14:paraId="6CE64D6B" w14:textId="77777777" w:rsidR="00DB46D9" w:rsidRDefault="00DB46D9"/>
    <w:p w14:paraId="5A34E659" w14:textId="77777777" w:rsidR="007D57D7" w:rsidRDefault="007D57D7"/>
    <w:p w14:paraId="3A75D480" w14:textId="77777777" w:rsidR="007D57D7" w:rsidRDefault="007D57D7">
      <w:r>
        <w:br w:type="page"/>
      </w:r>
    </w:p>
    <w:p w14:paraId="5566091E" w14:textId="77777777" w:rsidR="00CB5E4A" w:rsidRPr="00963A8B" w:rsidRDefault="00CB5E4A" w:rsidP="00CB5E4A">
      <w:pPr>
        <w:pStyle w:val="Titolo1"/>
        <w:numPr>
          <w:ilvl w:val="0"/>
          <w:numId w:val="1"/>
        </w:numPr>
      </w:pPr>
      <w:bookmarkStart w:id="86" w:name="_Toc471494147"/>
      <w:bookmarkStart w:id="87" w:name="_Toc471905563"/>
      <w:bookmarkStart w:id="88" w:name="_Toc474433565"/>
      <w:bookmarkStart w:id="89" w:name="_Toc474433740"/>
      <w:bookmarkStart w:id="90" w:name="_Toc474434049"/>
      <w:r>
        <w:lastRenderedPageBreak/>
        <w:t>Testing</w:t>
      </w:r>
      <w:bookmarkEnd w:id="86"/>
      <w:bookmarkEnd w:id="87"/>
      <w:bookmarkEnd w:id="88"/>
      <w:bookmarkEnd w:id="89"/>
      <w:bookmarkEnd w:id="90"/>
    </w:p>
    <w:p w14:paraId="46789CD7" w14:textId="77777777" w:rsidR="00CB5E4A" w:rsidRPr="001634E1" w:rsidRDefault="00CB5E4A" w:rsidP="0058273D">
      <w:pPr>
        <w:pStyle w:val="Titolo2"/>
      </w:pPr>
      <w:bookmarkStart w:id="91" w:name="_Toc471494148"/>
      <w:bookmarkStart w:id="92" w:name="_Toc471905564"/>
      <w:bookmarkStart w:id="93" w:name="_Toc474433566"/>
      <w:bookmarkStart w:id="94" w:name="_Toc474433741"/>
      <w:bookmarkStart w:id="95" w:name="_Toc474434050"/>
      <w:r w:rsidRPr="001634E1">
        <w:t xml:space="preserve">Test </w:t>
      </w:r>
      <w:r>
        <w:t>strutturale</w:t>
      </w:r>
      <w:bookmarkEnd w:id="91"/>
      <w:bookmarkEnd w:id="92"/>
      <w:bookmarkEnd w:id="93"/>
      <w:bookmarkEnd w:id="94"/>
      <w:bookmarkEnd w:id="95"/>
    </w:p>
    <w:p w14:paraId="1C25AEE3" w14:textId="77777777" w:rsidR="00CB5E4A" w:rsidRPr="004909EA" w:rsidRDefault="00CB5E4A" w:rsidP="0058273D">
      <w:pPr>
        <w:pStyle w:val="Titolo2"/>
      </w:pPr>
      <w:bookmarkStart w:id="96" w:name="_Toc471494149"/>
      <w:bookmarkStart w:id="97" w:name="_Toc471905565"/>
      <w:bookmarkStart w:id="98" w:name="_Toc474433567"/>
      <w:bookmarkStart w:id="99" w:name="_Toc474433742"/>
      <w:bookmarkStart w:id="100" w:name="_Toc474434051"/>
      <w:r w:rsidRPr="004909EA">
        <w:t>Complessità ciclomatica</w:t>
      </w:r>
      <w:bookmarkEnd w:id="96"/>
      <w:bookmarkEnd w:id="97"/>
      <w:bookmarkEnd w:id="98"/>
      <w:bookmarkEnd w:id="99"/>
      <w:bookmarkEnd w:id="100"/>
    </w:p>
    <w:p w14:paraId="6CB2F894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Costruire il Control Flow </w:t>
      </w:r>
      <w:proofErr w:type="spellStart"/>
      <w:r>
        <w:rPr>
          <w:highlight w:val="yellow"/>
        </w:rPr>
        <w:t>Graph</w:t>
      </w:r>
      <w:proofErr w:type="spellEnd"/>
      <w:r>
        <w:rPr>
          <w:highlight w:val="yellow"/>
        </w:rPr>
        <w:t xml:space="preserve"> per uno o due dei metodi delle classi implementate (si scelgano metodi non proprio banali), e:</w:t>
      </w:r>
    </w:p>
    <w:p w14:paraId="28F735DC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- si mostri il calcolo del numero ciclomatico; </w:t>
      </w:r>
    </w:p>
    <w:p w14:paraId="2EDA0892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- si indichino i percorsi linearmente indipendenti;</w:t>
      </w:r>
    </w:p>
    <w:p w14:paraId="7D87A619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Prima o a fianco del CFG riportare il codice Java del metodo.</w:t>
      </w:r>
    </w:p>
    <w:p w14:paraId="57FBFDD9" w14:textId="77777777" w:rsidR="0028391F" w:rsidRDefault="0028391F" w:rsidP="00CB5E4A">
      <w:pPr>
        <w:rPr>
          <w:highlight w:val="yellow"/>
        </w:rPr>
      </w:pPr>
      <w:r>
        <w:rPr>
          <w:highlight w:val="yellow"/>
        </w:rPr>
        <w:t>Es.:</w:t>
      </w:r>
    </w:p>
    <w:p w14:paraId="794655E7" w14:textId="77777777" w:rsidR="0028391F" w:rsidRDefault="0028391F" w:rsidP="0028391F">
      <w:pPr>
        <w:jc w:val="both"/>
        <w:rPr>
          <w:b/>
          <w:sz w:val="23"/>
          <w:szCs w:val="23"/>
        </w:rPr>
      </w:pPr>
    </w:p>
    <w:p w14:paraId="1A5A8A9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>public static boolean CalcolaStatistica(String stringaData, int CAP, boolean scelta) {</w:t>
      </w:r>
    </w:p>
    <w:p w14:paraId="1E83662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</w:t>
      </w:r>
    </w:p>
    <w:p w14:paraId="31F2887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stringaData = "01/"+stringaData;</w:t>
      </w:r>
    </w:p>
    <w:p w14:paraId="406ADE3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LocalDate data = null;</w:t>
      </w:r>
    </w:p>
    <w:p w14:paraId="5EDC4776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>DateTimeFormatter dateTimeFormatter = DateTimeFormatter.ofPattern("dd/MM/yyyy");</w:t>
      </w:r>
    </w:p>
    <w:p w14:paraId="43AE6564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try {</w:t>
      </w:r>
    </w:p>
    <w:p w14:paraId="147479E8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if(!(MonitoraggioAmbiente.getInstance().VerificaCAP(CAP))) { //Verifica CAP</w:t>
      </w:r>
    </w:p>
    <w:p w14:paraId="5375852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System.err.println("CAP non valido");</w:t>
      </w:r>
    </w:p>
    <w:p w14:paraId="5E8335FD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>return false;</w:t>
      </w:r>
    </w:p>
    <w:p w14:paraId="6ABB038C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23840D7E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1C066960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catch(IOException e) {</w:t>
      </w:r>
    </w:p>
    <w:p w14:paraId="3D05501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System.err.println("Errore di I/O durante il controllo del CAP" + e.getMessage());</w:t>
      </w:r>
    </w:p>
    <w:p w14:paraId="0FDEF98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return false;</w:t>
      </w:r>
    </w:p>
    <w:p w14:paraId="78182C4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52667C8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try {</w:t>
      </w:r>
    </w:p>
    <w:p w14:paraId="40C4027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data = LocalDate.parse(stringaData, dateTimeFormatter);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//Dalla sequenza data.parse() != null</w:t>
      </w:r>
    </w:p>
    <w:p w14:paraId="3A9F4448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if(data==null) {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//Verifica DATA</w:t>
      </w:r>
    </w:p>
    <w:p w14:paraId="0B0B48B7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System.err.println("Data non valida");</w:t>
      </w:r>
    </w:p>
    <w:p w14:paraId="4AF13DB1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>return false;</w:t>
      </w:r>
    </w:p>
    <w:p w14:paraId="23D88565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44824237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}catch(DateTimeParseException e) {</w:t>
      </w:r>
    </w:p>
    <w:p w14:paraId="54331F9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System.err.println("Data non valida");</w:t>
      </w:r>
    </w:p>
    <w:p w14:paraId="48505F2A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>return false;</w:t>
      </w:r>
    </w:p>
    <w:p w14:paraId="4E5FB0A3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48084A03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java.util.Map&lt;String, Float&gt; Dati = null;</w:t>
      </w:r>
    </w:p>
    <w:p w14:paraId="010C250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try {</w:t>
      </w:r>
    </w:p>
    <w:p w14:paraId="49F5C334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 {</w:t>
      </w:r>
    </w:p>
    <w:p w14:paraId="744E822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MonitoraggioAmbiente.getInstance().CalcolaStatisticaMese(CAP, data);</w:t>
      </w:r>
    </w:p>
    <w:p w14:paraId="02E4C6F4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mese inserito:\n");</w:t>
      </w:r>
    </w:p>
    <w:p w14:paraId="1DB1209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2F3BD8D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else {</w:t>
      </w:r>
    </w:p>
    <w:p w14:paraId="25FA590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MonitoraggioAmbiente.getInstance().CalcolaStatisticaGiorno(CAP, data);</w:t>
      </w:r>
    </w:p>
    <w:p w14:paraId="1035CF0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giorno inserito:\n");</w:t>
      </w:r>
    </w:p>
    <w:p w14:paraId="7B546B46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>}</w:t>
      </w:r>
    </w:p>
    <w:p w14:paraId="70A468EB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for(String key:Dati.keySet()) {</w:t>
      </w:r>
    </w:p>
    <w:p w14:paraId="6E59EF63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System.out.println(key +":"+(key.length()&lt;14?"\t\t":"\t") + Dati.get(key));</w:t>
      </w:r>
      <w:r w:rsidRPr="00C8036C">
        <w:rPr>
          <w:noProof/>
          <w:sz w:val="20"/>
          <w:szCs w:val="20"/>
          <w:highlight w:val="yellow"/>
          <w:lang w:val="en-US"/>
        </w:rPr>
        <w:tab/>
        <w:t>//Output</w:t>
      </w:r>
    </w:p>
    <w:p w14:paraId="0B419816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</w:p>
    <w:p w14:paraId="6E7445DA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 catch (StatisticaException e) {</w:t>
      </w:r>
    </w:p>
    <w:p w14:paraId="7DA8AF6E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4B5F1D40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 catch (MisuraException e) {</w:t>
      </w:r>
    </w:p>
    <w:p w14:paraId="1AF1F7B2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4FB81A2A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64D0A76E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return true;</w:t>
      </w:r>
    </w:p>
    <w:p w14:paraId="33B40F90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1DC5D0AB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>}</w:t>
      </w:r>
    </w:p>
    <w:p w14:paraId="48E3034B" w14:textId="77777777" w:rsidR="0028391F" w:rsidRPr="00C8036C" w:rsidRDefault="0028391F" w:rsidP="00CB5E4A">
      <w:pPr>
        <w:rPr>
          <w:highlight w:val="yellow"/>
          <w:lang w:val="en-US"/>
        </w:rPr>
      </w:pPr>
    </w:p>
    <w:p w14:paraId="48021F8D" w14:textId="77777777" w:rsidR="0028391F" w:rsidRPr="00C8036C" w:rsidRDefault="0028391F" w:rsidP="0028391F">
      <w:pPr>
        <w:jc w:val="both"/>
        <w:rPr>
          <w:color w:val="0000FF"/>
          <w:sz w:val="23"/>
          <w:szCs w:val="23"/>
          <w:lang w:val="en-US"/>
        </w:rPr>
      </w:pPr>
      <w:r w:rsidRPr="00C8036C">
        <w:rPr>
          <w:color w:val="0000FF"/>
          <w:sz w:val="23"/>
          <w:szCs w:val="23"/>
          <w:lang w:val="en-US"/>
        </w:rPr>
        <w:t>Control Flow Graph</w:t>
      </w:r>
    </w:p>
    <w:p w14:paraId="14812CC2" w14:textId="77777777" w:rsidR="0028391F" w:rsidRPr="00C8036C" w:rsidRDefault="0028391F" w:rsidP="00CB5E4A">
      <w:pPr>
        <w:rPr>
          <w:highlight w:val="yellow"/>
          <w:lang w:val="en-US"/>
        </w:rPr>
      </w:pPr>
    </w:p>
    <w:p w14:paraId="3A9EBB5C" w14:textId="77777777" w:rsidR="0028391F" w:rsidRPr="00C8036C" w:rsidRDefault="0028391F" w:rsidP="00CB5E4A">
      <w:pPr>
        <w:rPr>
          <w:highlight w:val="yellow"/>
          <w:lang w:val="en-US"/>
        </w:rPr>
      </w:pPr>
    </w:p>
    <w:p w14:paraId="76868AB1" w14:textId="77777777" w:rsidR="0028391F" w:rsidRPr="00C8036C" w:rsidRDefault="0028391F" w:rsidP="00CB5E4A">
      <w:pPr>
        <w:rPr>
          <w:lang w:val="en-US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647D5815" wp14:editId="37A8FAFE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1087755" cy="4457700"/>
            <wp:effectExtent l="177800" t="177800" r="385445" b="39370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39313" w14:textId="77777777" w:rsidR="0028391F" w:rsidRPr="00C8036C" w:rsidRDefault="0028391F" w:rsidP="0028391F">
      <w:pPr>
        <w:jc w:val="both"/>
        <w:rPr>
          <w:sz w:val="23"/>
          <w:szCs w:val="23"/>
          <w:lang w:val="en-US"/>
        </w:rPr>
      </w:pPr>
      <w:r w:rsidRPr="00C8036C">
        <w:rPr>
          <w:sz w:val="23"/>
          <w:szCs w:val="23"/>
          <w:lang w:val="en-US"/>
        </w:rPr>
        <w:t>NUMERO CICLOMATICO:</w:t>
      </w:r>
    </w:p>
    <w:p w14:paraId="2CAE1399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numero di regioni chiuse del grafo </w:t>
      </w:r>
      <w:r>
        <w:rPr>
          <w:sz w:val="23"/>
          <w:szCs w:val="23"/>
        </w:rPr>
        <w:tab/>
        <w:t>= 6</w:t>
      </w:r>
    </w:p>
    <w:p w14:paraId="2D32AA4D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numero di nodi predicati (0,2,4,6,10) +1 = 6</w:t>
      </w:r>
    </w:p>
    <w:p w14:paraId="0BBC1E06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# archi – # nodi + 2 = (15 - 11) + 2</w:t>
      </w:r>
      <w:r>
        <w:rPr>
          <w:sz w:val="23"/>
          <w:szCs w:val="23"/>
        </w:rPr>
        <w:tab/>
        <w:t xml:space="preserve">= 6 </w:t>
      </w:r>
    </w:p>
    <w:p w14:paraId="4AD87BAF" w14:textId="77777777" w:rsidR="0028391F" w:rsidRDefault="0028391F" w:rsidP="0028391F">
      <w:pPr>
        <w:jc w:val="both"/>
        <w:rPr>
          <w:sz w:val="23"/>
          <w:szCs w:val="23"/>
        </w:rPr>
      </w:pPr>
    </w:p>
    <w:p w14:paraId="6E0DC88E" w14:textId="77777777" w:rsidR="0028391F" w:rsidRDefault="0028391F" w:rsidP="0028391F">
      <w:pPr>
        <w:jc w:val="both"/>
        <w:rPr>
          <w:sz w:val="23"/>
          <w:szCs w:val="23"/>
        </w:rPr>
      </w:pPr>
    </w:p>
    <w:p w14:paraId="21D3E394" w14:textId="77777777" w:rsidR="0028391F" w:rsidRDefault="0028391F" w:rsidP="0028391F">
      <w:pPr>
        <w:jc w:val="both"/>
        <w:rPr>
          <w:sz w:val="23"/>
          <w:szCs w:val="23"/>
        </w:rPr>
      </w:pPr>
    </w:p>
    <w:p w14:paraId="58CE5F22" w14:textId="77777777" w:rsidR="0028391F" w:rsidRDefault="0028391F" w:rsidP="0028391F">
      <w:pPr>
        <w:jc w:val="both"/>
        <w:rPr>
          <w:highlight w:val="yellow"/>
        </w:rPr>
      </w:pPr>
    </w:p>
    <w:p w14:paraId="0024884D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CAMMINI:</w:t>
      </w:r>
    </w:p>
    <w:p w14:paraId="148DA97F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0-1-2-3</w:t>
      </w:r>
    </w:p>
    <w:p w14:paraId="19AC3778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0-1-2-4-5</w:t>
      </w:r>
    </w:p>
    <w:p w14:paraId="7ED8BFA0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</w:t>
      </w:r>
    </w:p>
    <w:p w14:paraId="5C3C68FF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0-1-2-4-6-8-9</w:t>
      </w:r>
    </w:p>
    <w:p w14:paraId="1494E511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0-1-2-4-6-7-9-10-9</w:t>
      </w:r>
    </w:p>
    <w:p w14:paraId="2F247C44" w14:textId="77777777" w:rsidR="0028391F" w:rsidRPr="009552C0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0-2-4-6-7-9</w:t>
      </w:r>
    </w:p>
    <w:p w14:paraId="25C0144C" w14:textId="77777777" w:rsidR="0028391F" w:rsidRDefault="0028391F" w:rsidP="0028391F">
      <w:pPr>
        <w:jc w:val="both"/>
        <w:rPr>
          <w:highlight w:val="yellow"/>
        </w:rPr>
      </w:pPr>
    </w:p>
    <w:p w14:paraId="54D7680C" w14:textId="77777777" w:rsidR="00CB5E4A" w:rsidRDefault="00CB5E4A" w:rsidP="00CB5E4A">
      <w:pPr>
        <w:rPr>
          <w:highlight w:val="yellow"/>
        </w:rPr>
      </w:pPr>
    </w:p>
    <w:p w14:paraId="66BF764A" w14:textId="77777777" w:rsidR="0028391F" w:rsidRDefault="0028391F" w:rsidP="00CB5E4A">
      <w:pPr>
        <w:rPr>
          <w:highlight w:val="yellow"/>
        </w:rPr>
      </w:pPr>
    </w:p>
    <w:p w14:paraId="5A29DE3B" w14:textId="77777777" w:rsidR="0028391F" w:rsidRDefault="0028391F" w:rsidP="00CB5E4A">
      <w:pPr>
        <w:rPr>
          <w:highlight w:val="yellow"/>
        </w:rPr>
      </w:pPr>
    </w:p>
    <w:p w14:paraId="133F661D" w14:textId="77777777" w:rsidR="0028391F" w:rsidRDefault="0028391F" w:rsidP="00CB5E4A">
      <w:pPr>
        <w:rPr>
          <w:highlight w:val="yellow"/>
        </w:rPr>
      </w:pPr>
    </w:p>
    <w:p w14:paraId="023D1080" w14:textId="77777777" w:rsidR="0028391F" w:rsidRDefault="0028391F" w:rsidP="00CB5E4A">
      <w:pPr>
        <w:rPr>
          <w:highlight w:val="yellow"/>
        </w:rPr>
      </w:pPr>
    </w:p>
    <w:p w14:paraId="7BAEA72F" w14:textId="77777777" w:rsidR="0028391F" w:rsidRDefault="0028391F" w:rsidP="00CB5E4A">
      <w:pPr>
        <w:rPr>
          <w:highlight w:val="yellow"/>
        </w:rPr>
      </w:pPr>
    </w:p>
    <w:p w14:paraId="7650A81D" w14:textId="77777777" w:rsidR="0028391F" w:rsidRDefault="0028391F" w:rsidP="00CB5E4A">
      <w:pPr>
        <w:rPr>
          <w:highlight w:val="yellow"/>
        </w:rPr>
      </w:pPr>
    </w:p>
    <w:p w14:paraId="0F4E62FD" w14:textId="77777777" w:rsidR="0028391F" w:rsidRDefault="0028391F" w:rsidP="00CB5E4A">
      <w:pPr>
        <w:rPr>
          <w:highlight w:val="yellow"/>
        </w:rPr>
      </w:pPr>
    </w:p>
    <w:p w14:paraId="4D384087" w14:textId="77777777" w:rsidR="0028391F" w:rsidRDefault="0028391F" w:rsidP="00CB5E4A">
      <w:pPr>
        <w:rPr>
          <w:highlight w:val="yellow"/>
        </w:rPr>
      </w:pPr>
    </w:p>
    <w:p w14:paraId="021052DD" w14:textId="77777777" w:rsidR="0028391F" w:rsidRDefault="0028391F" w:rsidP="00CB5E4A">
      <w:pPr>
        <w:rPr>
          <w:highlight w:val="yellow"/>
        </w:rPr>
      </w:pPr>
    </w:p>
    <w:p w14:paraId="47479744" w14:textId="77777777" w:rsidR="0028391F" w:rsidRDefault="0028391F" w:rsidP="00CB5E4A">
      <w:pPr>
        <w:rPr>
          <w:highlight w:val="yellow"/>
        </w:rPr>
      </w:pPr>
    </w:p>
    <w:p w14:paraId="2082E147" w14:textId="77777777" w:rsidR="0028391F" w:rsidRDefault="0028391F" w:rsidP="00CB5E4A">
      <w:pPr>
        <w:rPr>
          <w:highlight w:val="yellow"/>
        </w:rPr>
      </w:pPr>
    </w:p>
    <w:p w14:paraId="5809158B" w14:textId="77777777" w:rsidR="00CB5E4A" w:rsidRPr="007137CF" w:rsidRDefault="00CB5E4A" w:rsidP="00CB5E4A"/>
    <w:p w14:paraId="6F8C4A8A" w14:textId="77777777" w:rsidR="00CB5E4A" w:rsidRPr="001634E1" w:rsidRDefault="00CB5E4A" w:rsidP="0058273D">
      <w:pPr>
        <w:pStyle w:val="Titolo2"/>
      </w:pPr>
      <w:bookmarkStart w:id="101" w:name="_Toc471494152"/>
      <w:bookmarkStart w:id="102" w:name="_Toc471905566"/>
      <w:bookmarkStart w:id="103" w:name="_Toc474433568"/>
      <w:bookmarkStart w:id="104" w:name="_Toc474433743"/>
      <w:bookmarkStart w:id="105" w:name="_Toc474434052"/>
      <w:r w:rsidRPr="001634E1">
        <w:t>Test funzionale</w:t>
      </w:r>
      <w:bookmarkEnd w:id="101"/>
      <w:bookmarkEnd w:id="102"/>
      <w:bookmarkEnd w:id="103"/>
      <w:bookmarkEnd w:id="104"/>
      <w:bookmarkEnd w:id="105"/>
    </w:p>
    <w:p w14:paraId="74147030" w14:textId="77777777" w:rsidR="00C60959" w:rsidRDefault="00CB5E4A" w:rsidP="00CB5E4A">
      <w:pPr>
        <w:rPr>
          <w:highlight w:val="yellow"/>
        </w:rPr>
      </w:pPr>
      <w:r w:rsidRPr="006D0B6A">
        <w:rPr>
          <w:highlight w:val="yellow"/>
        </w:rPr>
        <w:t xml:space="preserve">Descrivere </w:t>
      </w:r>
      <w:r>
        <w:rPr>
          <w:highlight w:val="yellow"/>
        </w:rPr>
        <w:t xml:space="preserve">i risultati dell’esecuzione dei test funzionali precedentemente pianificati </w:t>
      </w:r>
      <w:r w:rsidR="00C60959">
        <w:rPr>
          <w:highlight w:val="yellow"/>
        </w:rPr>
        <w:t>adoperando lo schema</w:t>
      </w:r>
      <w:r>
        <w:rPr>
          <w:highlight w:val="yellow"/>
        </w:rPr>
        <w:t xml:space="preserve"> d</w:t>
      </w:r>
      <w:r w:rsidR="00C60959">
        <w:rPr>
          <w:highlight w:val="yellow"/>
        </w:rPr>
        <w:t>i tabella seguente.</w:t>
      </w:r>
    </w:p>
    <w:p w14:paraId="4F20DC8B" w14:textId="77777777" w:rsidR="00C60959" w:rsidRDefault="00C60959" w:rsidP="00CB5E4A">
      <w:pPr>
        <w:rPr>
          <w:highlight w:val="yellow"/>
        </w:rPr>
      </w:pPr>
      <w:r>
        <w:rPr>
          <w:highlight w:val="yellow"/>
        </w:rPr>
        <w:t>Descrivere</w:t>
      </w:r>
      <w:r w:rsidR="00CB5E4A">
        <w:rPr>
          <w:highlight w:val="yellow"/>
        </w:rPr>
        <w:t xml:space="preserve"> le eventuali azioni di </w:t>
      </w:r>
      <w:proofErr w:type="spellStart"/>
      <w:r w:rsidR="00CB5E4A" w:rsidRPr="00EC0F0D">
        <w:rPr>
          <w:i/>
          <w:highlight w:val="yellow"/>
        </w:rPr>
        <w:t>debugging</w:t>
      </w:r>
      <w:proofErr w:type="spellEnd"/>
      <w:r w:rsidR="00CB5E4A">
        <w:rPr>
          <w:highlight w:val="yellow"/>
        </w:rPr>
        <w:t xml:space="preserve"> a seguito di casi di test con esito </w:t>
      </w:r>
      <w:r w:rsidR="00CB5E4A">
        <w:rPr>
          <w:i/>
          <w:highlight w:val="yellow"/>
        </w:rPr>
        <w:t>FAIL</w:t>
      </w:r>
      <w:r w:rsidR="00CB5E4A">
        <w:rPr>
          <w:highlight w:val="yellow"/>
        </w:rPr>
        <w:t xml:space="preserve">. </w:t>
      </w:r>
    </w:p>
    <w:p w14:paraId="3AB9AB1F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Commentare se gli eventuali difetti rilevati dal test funzionale potevano essere rilevati anche da un test strutturale. </w:t>
      </w:r>
    </w:p>
    <w:p w14:paraId="7FE689F1" w14:textId="77777777" w:rsidR="00CB5E4A" w:rsidRDefault="00CB5E4A" w:rsidP="00CB5E4A">
      <w:pPr>
        <w:rPr>
          <w:highlight w:val="yellow"/>
        </w:rPr>
      </w:pPr>
    </w:p>
    <w:p w14:paraId="4A46DFE8" w14:textId="77777777" w:rsidR="00CB5E4A" w:rsidRPr="006D0B6A" w:rsidRDefault="00CB5E4A" w:rsidP="00CB5E4A">
      <w:pPr>
        <w:rPr>
          <w:highlight w:val="yellow"/>
        </w:rPr>
      </w:pPr>
    </w:p>
    <w:p w14:paraId="1C089CC7" w14:textId="77777777" w:rsidR="00CB5E4A" w:rsidRDefault="00CB5E4A" w:rsidP="00CB5E4A"/>
    <w:p w14:paraId="11733B70" w14:textId="77777777" w:rsidR="00CB5E4A" w:rsidRDefault="00CB5E4A" w:rsidP="00CB5E4A">
      <w:pPr>
        <w:sectPr w:rsidR="00CB5E4A" w:rsidSect="006761B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147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10"/>
        <w:gridCol w:w="2633"/>
        <w:gridCol w:w="1234"/>
        <w:gridCol w:w="2085"/>
        <w:gridCol w:w="980"/>
        <w:gridCol w:w="1234"/>
        <w:gridCol w:w="1132"/>
        <w:gridCol w:w="1234"/>
        <w:gridCol w:w="836"/>
      </w:tblGrid>
      <w:tr w:rsidR="00CB5E4A" w:rsidRPr="006B7151" w14:paraId="7B5567C4" w14:textId="77777777" w:rsidTr="00CB5E4A">
        <w:trPr>
          <w:trHeight w:val="734"/>
        </w:trPr>
        <w:tc>
          <w:tcPr>
            <w:tcW w:w="993" w:type="dxa"/>
            <w:shd w:val="clear" w:color="auto" w:fill="auto"/>
          </w:tcPr>
          <w:p w14:paraId="0CBBF38F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lastRenderedPageBreak/>
              <w:t>Test Case ID</w:t>
            </w:r>
          </w:p>
        </w:tc>
        <w:tc>
          <w:tcPr>
            <w:tcW w:w="2410" w:type="dxa"/>
            <w:shd w:val="clear" w:color="auto" w:fill="auto"/>
          </w:tcPr>
          <w:p w14:paraId="217B6D73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633" w:type="dxa"/>
          </w:tcPr>
          <w:p w14:paraId="1722869C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234" w:type="dxa"/>
            <w:shd w:val="clear" w:color="auto" w:fill="auto"/>
          </w:tcPr>
          <w:p w14:paraId="2292BA22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085" w:type="dxa"/>
            <w:shd w:val="clear" w:color="auto" w:fill="auto"/>
          </w:tcPr>
          <w:p w14:paraId="71FB6B5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80" w:type="dxa"/>
            <w:shd w:val="clear" w:color="auto" w:fill="auto"/>
          </w:tcPr>
          <w:p w14:paraId="5550C868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234" w:type="dxa"/>
            <w:shd w:val="clear" w:color="auto" w:fill="auto"/>
          </w:tcPr>
          <w:p w14:paraId="172530C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1132" w:type="dxa"/>
            <w:shd w:val="clear" w:color="auto" w:fill="auto"/>
          </w:tcPr>
          <w:p w14:paraId="08CDD4FC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234" w:type="dxa"/>
            <w:shd w:val="clear" w:color="auto" w:fill="auto"/>
          </w:tcPr>
          <w:p w14:paraId="5B7076FA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36" w:type="dxa"/>
            <w:shd w:val="clear" w:color="auto" w:fill="auto"/>
          </w:tcPr>
          <w:p w14:paraId="04912DD7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50983C7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CB5E4A" w:rsidRPr="006B7151" w14:paraId="12E43AB9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167ABAA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7D5824A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3984435D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2190EF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365F0A5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771BAC4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BADEED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AB1C63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10EFB4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6CAF34A" w14:textId="77777777" w:rsidR="00CB5E4A" w:rsidRPr="007D69B2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5E648085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8AD80B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32F6DC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D926254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3D2E27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C47DB89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BBDCF7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BCDDB8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736ACFA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3AE550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3200A91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2E90B276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0A356F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254D1E9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A9BA2A2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FBAEC8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110E26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FCAE183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53A32B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64B92F76" w14:textId="77777777" w:rsidR="00CB5E4A" w:rsidRPr="00C47FB4" w:rsidRDefault="00CB5E4A" w:rsidP="00CB5E4A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F5EA18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C68765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189748B0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01B1DF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2B58DF4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B796A47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BEEE75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72E656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39F5D87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77F481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8FC9C6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E08E84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6C46D0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7565FFF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7ECC42A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7D26F6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AD09491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EE0784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54735AC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86EE22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0E6EC2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5FE62E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B25A78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E993A16" w14:textId="77777777" w:rsidR="00CB5E4A" w:rsidRPr="00CD499E" w:rsidRDefault="00CB5E4A" w:rsidP="00CB5E4A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CB5E4A" w:rsidRPr="006B7151" w14:paraId="23DDAC1F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17AD72C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741A396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2D181156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F5DD4A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DB3DE4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8638BA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DF09C0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29E414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C3C573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1EA481F" w14:textId="77777777" w:rsidR="00CB5E4A" w:rsidRPr="008A4B00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5FFB4CDF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A20F97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2E0EA8F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374CCB3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2DD8EA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78B642C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32DC423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DCA2A6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1FC8F03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AB4F73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0B7D463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57A33794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6C0FD4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74C04BD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02ACE9A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544ACB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46A26F8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09D445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C54981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45AE72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E6252E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D13474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B62E0F5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2B98041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1E2436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60404D62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DE5A4B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0DEBB6A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26C9E4E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A6038E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4873E9D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1DE6A2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C9AD82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508F42E6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B5CBE7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6004B70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2FEF2818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4E1E74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97352D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83E8C4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2975448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6289309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41AC47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1EEC88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23064E51" w14:textId="77777777" w:rsidR="00CB5E4A" w:rsidRDefault="00CB5E4A" w:rsidP="00CB5E4A"/>
    <w:p w14:paraId="43F74E52" w14:textId="77777777" w:rsidR="001634E1" w:rsidRDefault="001634E1" w:rsidP="00CB5E4A">
      <w:pPr>
        <w:pStyle w:val="Titolo1"/>
        <w:numPr>
          <w:ilvl w:val="0"/>
          <w:numId w:val="0"/>
        </w:numPr>
      </w:pPr>
    </w:p>
    <w:sectPr w:rsidR="001634E1" w:rsidSect="00CB5E4A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30E3" w14:textId="77777777" w:rsidR="003D0542" w:rsidRDefault="003D0542" w:rsidP="00936DB3">
      <w:r>
        <w:separator/>
      </w:r>
    </w:p>
  </w:endnote>
  <w:endnote w:type="continuationSeparator" w:id="0">
    <w:p w14:paraId="62E5E9A7" w14:textId="77777777" w:rsidR="003D0542" w:rsidRDefault="003D0542" w:rsidP="0093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4CB3" w14:textId="77777777" w:rsidR="00E97FCF" w:rsidRDefault="00E97FCF" w:rsidP="004D4C7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87C5096" w14:textId="77777777" w:rsidR="00E97FCF" w:rsidRDefault="00E97FCF" w:rsidP="004D4C7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43EA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04365CD3" w14:textId="77777777" w:rsidR="00E97FCF" w:rsidRDefault="00E97FCF">
    <w:pPr>
      <w:pStyle w:val="Pidipagina"/>
    </w:pPr>
    <w:r>
      <w:t xml:space="preserve">Elaborato di Ingegneria del Software                         Studente: … … … … … …     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A3DC4" w14:textId="77777777" w:rsidR="00E97FCF" w:rsidRDefault="00E97FCF" w:rsidP="00535726">
    <w:pPr>
      <w:pStyle w:val="Pidipagina"/>
      <w:framePr w:w="183" w:h="354" w:hRule="exact" w:wrap="around" w:vAnchor="text" w:hAnchor="page" w:x="10675" w:y="22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9746D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52203FB9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3A398CE6" w14:textId="77777777" w:rsidR="00E97FCF" w:rsidRDefault="00E97FCF">
    <w:pPr>
      <w:pStyle w:val="Pidipagina"/>
    </w:pPr>
    <w:r>
      <w:t xml:space="preserve">Elaborato di Ingegneria del Software                  </w:t>
    </w:r>
    <w:r>
      <w:tab/>
      <w:t xml:space="preserve">Studente: X 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7530" w14:textId="77777777" w:rsidR="003D0542" w:rsidRDefault="003D0542" w:rsidP="00936DB3">
      <w:r>
        <w:separator/>
      </w:r>
    </w:p>
  </w:footnote>
  <w:footnote w:type="continuationSeparator" w:id="0">
    <w:p w14:paraId="7A304645" w14:textId="77777777" w:rsidR="003D0542" w:rsidRDefault="003D0542" w:rsidP="0093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1DB"/>
    <w:multiLevelType w:val="hybridMultilevel"/>
    <w:tmpl w:val="C2224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C9B"/>
    <w:multiLevelType w:val="hybridMultilevel"/>
    <w:tmpl w:val="B4F2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73B9"/>
    <w:multiLevelType w:val="multilevel"/>
    <w:tmpl w:val="0C9AD27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CD203F5"/>
    <w:multiLevelType w:val="hybridMultilevel"/>
    <w:tmpl w:val="EF0C3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A28DA"/>
    <w:multiLevelType w:val="hybridMultilevel"/>
    <w:tmpl w:val="C2224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06535"/>
    <w:multiLevelType w:val="multilevel"/>
    <w:tmpl w:val="748EE5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A5E46D9"/>
    <w:multiLevelType w:val="hybridMultilevel"/>
    <w:tmpl w:val="C2224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E7B0B"/>
    <w:multiLevelType w:val="hybridMultilevel"/>
    <w:tmpl w:val="82B84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9731C"/>
    <w:multiLevelType w:val="hybridMultilevel"/>
    <w:tmpl w:val="C222467A"/>
    <w:lvl w:ilvl="0" w:tplc="290E7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21884"/>
    <w:multiLevelType w:val="hybridMultilevel"/>
    <w:tmpl w:val="8600457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4D4"/>
    <w:multiLevelType w:val="hybridMultilevel"/>
    <w:tmpl w:val="8F787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A43D9"/>
    <w:multiLevelType w:val="hybridMultilevel"/>
    <w:tmpl w:val="B1466794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502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45B97"/>
    <w:multiLevelType w:val="multilevel"/>
    <w:tmpl w:val="CCBC01DA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A026AAE"/>
    <w:multiLevelType w:val="hybridMultilevel"/>
    <w:tmpl w:val="EEF4C9E6"/>
    <w:lvl w:ilvl="0" w:tplc="DE12E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B409E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35E724F"/>
    <w:multiLevelType w:val="hybridMultilevel"/>
    <w:tmpl w:val="FFFAD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E7F72"/>
    <w:multiLevelType w:val="hybridMultilevel"/>
    <w:tmpl w:val="07EA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E3CF8"/>
    <w:multiLevelType w:val="hybridMultilevel"/>
    <w:tmpl w:val="A9B07450"/>
    <w:lvl w:ilvl="0" w:tplc="C61C9E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E06FE"/>
    <w:multiLevelType w:val="multilevel"/>
    <w:tmpl w:val="AD76F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5F2E2B29"/>
    <w:multiLevelType w:val="hybridMultilevel"/>
    <w:tmpl w:val="C2224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406A5"/>
    <w:multiLevelType w:val="multilevel"/>
    <w:tmpl w:val="722C6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25D6743"/>
    <w:multiLevelType w:val="hybridMultilevel"/>
    <w:tmpl w:val="DFE8781C"/>
    <w:lvl w:ilvl="0" w:tplc="0EFAD4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D1BF7"/>
    <w:multiLevelType w:val="hybridMultilevel"/>
    <w:tmpl w:val="F89C3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A4939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DCC728B"/>
    <w:multiLevelType w:val="multilevel"/>
    <w:tmpl w:val="3046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831E93"/>
    <w:multiLevelType w:val="hybridMultilevel"/>
    <w:tmpl w:val="46080C52"/>
    <w:lvl w:ilvl="0" w:tplc="14AEC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19"/>
  </w:num>
  <w:num w:numId="4">
    <w:abstractNumId w:val="5"/>
  </w:num>
  <w:num w:numId="5">
    <w:abstractNumId w:val="25"/>
  </w:num>
  <w:num w:numId="6">
    <w:abstractNumId w:val="24"/>
  </w:num>
  <w:num w:numId="7">
    <w:abstractNumId w:val="5"/>
  </w:num>
  <w:num w:numId="8">
    <w:abstractNumId w:val="5"/>
  </w:num>
  <w:num w:numId="9">
    <w:abstractNumId w:val="22"/>
  </w:num>
  <w:num w:numId="10">
    <w:abstractNumId w:val="12"/>
  </w:num>
  <w:num w:numId="11">
    <w:abstractNumId w:val="24"/>
  </w:num>
  <w:num w:numId="12">
    <w:abstractNumId w:val="24"/>
  </w:num>
  <w:num w:numId="13">
    <w:abstractNumId w:val="15"/>
  </w:num>
  <w:num w:numId="14">
    <w:abstractNumId w:val="5"/>
  </w:num>
  <w:num w:numId="15">
    <w:abstractNumId w:val="5"/>
  </w:num>
  <w:num w:numId="16">
    <w:abstractNumId w:val="5"/>
  </w:num>
  <w:num w:numId="17">
    <w:abstractNumId w:val="21"/>
  </w:num>
  <w:num w:numId="18">
    <w:abstractNumId w:val="2"/>
  </w:num>
  <w:num w:numId="19">
    <w:abstractNumId w:val="7"/>
  </w:num>
  <w:num w:numId="20">
    <w:abstractNumId w:val="3"/>
  </w:num>
  <w:num w:numId="21">
    <w:abstractNumId w:val="16"/>
  </w:num>
  <w:num w:numId="22">
    <w:abstractNumId w:val="10"/>
  </w:num>
  <w:num w:numId="23">
    <w:abstractNumId w:val="11"/>
  </w:num>
  <w:num w:numId="24">
    <w:abstractNumId w:val="1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18"/>
  </w:num>
  <w:num w:numId="36">
    <w:abstractNumId w:val="17"/>
  </w:num>
  <w:num w:numId="37">
    <w:abstractNumId w:val="9"/>
  </w:num>
  <w:num w:numId="38">
    <w:abstractNumId w:val="26"/>
  </w:num>
  <w:num w:numId="39">
    <w:abstractNumId w:val="14"/>
  </w:num>
  <w:num w:numId="40">
    <w:abstractNumId w:val="8"/>
  </w:num>
  <w:num w:numId="41">
    <w:abstractNumId w:val="20"/>
  </w:num>
  <w:num w:numId="42">
    <w:abstractNumId w:val="5"/>
  </w:num>
  <w:num w:numId="43">
    <w:abstractNumId w:val="13"/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23"/>
  </w:num>
  <w:num w:numId="47">
    <w:abstractNumId w:val="6"/>
  </w:num>
  <w:num w:numId="48">
    <w:abstractNumId w:val="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B4"/>
    <w:rsid w:val="00016D7E"/>
    <w:rsid w:val="000B263F"/>
    <w:rsid w:val="00132ECF"/>
    <w:rsid w:val="001634E1"/>
    <w:rsid w:val="00192F48"/>
    <w:rsid w:val="00195C20"/>
    <w:rsid w:val="001A2AB1"/>
    <w:rsid w:val="001C14DA"/>
    <w:rsid w:val="001D7DE1"/>
    <w:rsid w:val="001F2B49"/>
    <w:rsid w:val="00215FAE"/>
    <w:rsid w:val="00230C7A"/>
    <w:rsid w:val="00233B3A"/>
    <w:rsid w:val="00244F68"/>
    <w:rsid w:val="0028391F"/>
    <w:rsid w:val="002A0DEB"/>
    <w:rsid w:val="002C4135"/>
    <w:rsid w:val="002D16CC"/>
    <w:rsid w:val="002E573D"/>
    <w:rsid w:val="0031500B"/>
    <w:rsid w:val="00382F91"/>
    <w:rsid w:val="003A1C8C"/>
    <w:rsid w:val="003A399E"/>
    <w:rsid w:val="003B29CD"/>
    <w:rsid w:val="003D0542"/>
    <w:rsid w:val="003F4652"/>
    <w:rsid w:val="00405AA0"/>
    <w:rsid w:val="004909EA"/>
    <w:rsid w:val="004C05EC"/>
    <w:rsid w:val="004C182D"/>
    <w:rsid w:val="004C7213"/>
    <w:rsid w:val="004D4C72"/>
    <w:rsid w:val="005143B7"/>
    <w:rsid w:val="00521EFE"/>
    <w:rsid w:val="00535726"/>
    <w:rsid w:val="0055159F"/>
    <w:rsid w:val="0058273D"/>
    <w:rsid w:val="005C0A0A"/>
    <w:rsid w:val="005D537E"/>
    <w:rsid w:val="005D7F59"/>
    <w:rsid w:val="005F5A75"/>
    <w:rsid w:val="00601B88"/>
    <w:rsid w:val="00624863"/>
    <w:rsid w:val="006761B6"/>
    <w:rsid w:val="006822B0"/>
    <w:rsid w:val="006B58FE"/>
    <w:rsid w:val="006B5BE5"/>
    <w:rsid w:val="006D0B6A"/>
    <w:rsid w:val="006D205C"/>
    <w:rsid w:val="006E0AD3"/>
    <w:rsid w:val="007164D5"/>
    <w:rsid w:val="00754736"/>
    <w:rsid w:val="007B2077"/>
    <w:rsid w:val="007B4E5A"/>
    <w:rsid w:val="007D57D7"/>
    <w:rsid w:val="007E55A6"/>
    <w:rsid w:val="00802596"/>
    <w:rsid w:val="008055AD"/>
    <w:rsid w:val="00820436"/>
    <w:rsid w:val="00843A48"/>
    <w:rsid w:val="008B1CCF"/>
    <w:rsid w:val="008F58D9"/>
    <w:rsid w:val="00936DB3"/>
    <w:rsid w:val="00963A8B"/>
    <w:rsid w:val="009A5500"/>
    <w:rsid w:val="009C59AD"/>
    <w:rsid w:val="009F57A5"/>
    <w:rsid w:val="00A1382D"/>
    <w:rsid w:val="00A3274C"/>
    <w:rsid w:val="00A4602F"/>
    <w:rsid w:val="00AE0613"/>
    <w:rsid w:val="00AE685C"/>
    <w:rsid w:val="00B31D7B"/>
    <w:rsid w:val="00B31DFD"/>
    <w:rsid w:val="00B355E4"/>
    <w:rsid w:val="00B62871"/>
    <w:rsid w:val="00B6597B"/>
    <w:rsid w:val="00B80D30"/>
    <w:rsid w:val="00B81EF2"/>
    <w:rsid w:val="00B95AE0"/>
    <w:rsid w:val="00B96DBA"/>
    <w:rsid w:val="00BD684D"/>
    <w:rsid w:val="00C06C55"/>
    <w:rsid w:val="00C256C9"/>
    <w:rsid w:val="00C60959"/>
    <w:rsid w:val="00C6111A"/>
    <w:rsid w:val="00C6695C"/>
    <w:rsid w:val="00C8036C"/>
    <w:rsid w:val="00C96682"/>
    <w:rsid w:val="00CB4B4C"/>
    <w:rsid w:val="00CB5E4A"/>
    <w:rsid w:val="00CD77B4"/>
    <w:rsid w:val="00D02CDA"/>
    <w:rsid w:val="00D8144F"/>
    <w:rsid w:val="00DA5FB8"/>
    <w:rsid w:val="00DB46D9"/>
    <w:rsid w:val="00DE65ED"/>
    <w:rsid w:val="00DF3ABC"/>
    <w:rsid w:val="00E74131"/>
    <w:rsid w:val="00E9746D"/>
    <w:rsid w:val="00E97FCF"/>
    <w:rsid w:val="00ED5F83"/>
    <w:rsid w:val="00EE4CC9"/>
    <w:rsid w:val="00EE51AD"/>
    <w:rsid w:val="00EF4827"/>
    <w:rsid w:val="00EF564B"/>
    <w:rsid w:val="00F210FE"/>
    <w:rsid w:val="00F34D2F"/>
    <w:rsid w:val="00F436E7"/>
    <w:rsid w:val="00F81615"/>
    <w:rsid w:val="00FC36F4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DD1A0B"/>
  <w14:defaultImageDpi w14:val="300"/>
  <w15:docId w15:val="{42C9DA81-D18C-6E40-8957-F08EB120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7F59"/>
    <w:rPr>
      <w:rFonts w:ascii="Times New Roman" w:eastAsia="Times New Roman" w:hAnsi="Times New Roman" w:cs="Times New Roman"/>
    </w:rPr>
  </w:style>
  <w:style w:type="paragraph" w:styleId="Titolo1">
    <w:name w:val="heading 1"/>
    <w:aliases w:val="Titre principal,T1,T11,T12,1 ghost,g,ghost,head:1#,Head 1,Head 11,head:1#1,Head 12,head:1#2,Head 111,head:1#11,Head 13,head:1#3,Head 112,head:1#12"/>
    <w:basedOn w:val="Normale"/>
    <w:next w:val="Normale"/>
    <w:link w:val="Titolo1Carattere"/>
    <w:uiPriority w:val="9"/>
    <w:qFormat/>
    <w:rsid w:val="00215FAE"/>
    <w:pPr>
      <w:numPr>
        <w:numId w:val="43"/>
      </w:numPr>
      <w:spacing w:before="120" w:after="240"/>
      <w:outlineLvl w:val="0"/>
    </w:pPr>
    <w:rPr>
      <w:rFonts w:asciiTheme="minorHAnsi" w:eastAsiaTheme="minorEastAsia" w:hAnsiTheme="minorHAnsi" w:cstheme="minorBidi"/>
      <w:b/>
      <w:color w:val="0000FF"/>
      <w:sz w:val="36"/>
      <w:szCs w:val="28"/>
    </w:rPr>
  </w:style>
  <w:style w:type="paragraph" w:styleId="Titolo2">
    <w:name w:val="heading 2"/>
    <w:basedOn w:val="Normale"/>
    <w:next w:val="Normale"/>
    <w:link w:val="Titolo2Carattere"/>
    <w:autoRedefine/>
    <w:qFormat/>
    <w:rsid w:val="0058273D"/>
    <w:pPr>
      <w:numPr>
        <w:ilvl w:val="1"/>
        <w:numId w:val="43"/>
      </w:numPr>
      <w:spacing w:before="120" w:after="120"/>
      <w:jc w:val="both"/>
      <w:outlineLvl w:val="1"/>
    </w:pPr>
    <w:rPr>
      <w:rFonts w:eastAsia="Calibri"/>
      <w:b/>
      <w:color w:val="0000F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5AA0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olo4">
    <w:name w:val="heading 4"/>
    <w:basedOn w:val="Titolo3"/>
    <w:next w:val="Normale"/>
    <w:link w:val="Titolo4Carattere"/>
    <w:rsid w:val="00405AA0"/>
    <w:pPr>
      <w:spacing w:after="60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qFormat/>
    <w:rsid w:val="00E97FCF"/>
    <w:pPr>
      <w:ind w:left="240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382F91"/>
    <w:pPr>
      <w:ind w:left="567"/>
    </w:pPr>
    <w:rPr>
      <w:rFonts w:asciiTheme="minorHAnsi" w:eastAsiaTheme="minorEastAsia" w:hAnsiTheme="minorHAnsi" w:cstheme="minorBidi"/>
      <w:sz w:val="22"/>
      <w:szCs w:val="22"/>
    </w:rPr>
  </w:style>
  <w:style w:type="paragraph" w:styleId="Sommario4">
    <w:name w:val="toc 4"/>
    <w:basedOn w:val="Normale"/>
    <w:next w:val="Normale"/>
    <w:uiPriority w:val="39"/>
    <w:rsid w:val="00405AA0"/>
    <w:pPr>
      <w:ind w:left="72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5">
    <w:name w:val="toc 5"/>
    <w:basedOn w:val="Normale"/>
    <w:next w:val="Normale"/>
    <w:uiPriority w:val="39"/>
    <w:rsid w:val="00405AA0"/>
    <w:pPr>
      <w:ind w:left="9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405A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5AA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itolo1Carattere">
    <w:name w:val="Titolo 1 Carattere"/>
    <w:aliases w:val="Titre principal Carattere,T1 Carattere,T11 Carattere,T12 Carattere,1 ghost Carattere,g Carattere,ghost Carattere,head:1# Carattere,Head 1 Carattere,Head 11 Carattere,head:1#1 Carattere,Head 12 Carattere,head:1#2 Carattere"/>
    <w:basedOn w:val="Carpredefinitoparagrafo"/>
    <w:link w:val="Titolo1"/>
    <w:uiPriority w:val="9"/>
    <w:rsid w:val="00215FAE"/>
    <w:rPr>
      <w:b/>
      <w:color w:val="0000FF"/>
      <w:sz w:val="36"/>
      <w:szCs w:val="28"/>
    </w:rPr>
  </w:style>
  <w:style w:type="paragraph" w:styleId="Sommario1">
    <w:name w:val="toc 1"/>
    <w:basedOn w:val="Normale"/>
    <w:next w:val="Normale"/>
    <w:autoRedefine/>
    <w:uiPriority w:val="39"/>
    <w:rsid w:val="00382F91"/>
    <w:pPr>
      <w:spacing w:before="120"/>
    </w:pPr>
    <w:rPr>
      <w:rFonts w:asciiTheme="minorHAnsi" w:eastAsiaTheme="minorEastAsia" w:hAnsiTheme="minorHAnsi" w:cstheme="minorBidi"/>
      <w:b/>
      <w:color w:val="000090"/>
    </w:rPr>
  </w:style>
  <w:style w:type="character" w:customStyle="1" w:styleId="Titolo2Carattere">
    <w:name w:val="Titolo 2 Carattere"/>
    <w:basedOn w:val="Carpredefinitoparagrafo"/>
    <w:link w:val="Titolo2"/>
    <w:rsid w:val="0058273D"/>
    <w:rPr>
      <w:rFonts w:eastAsia="Calibri"/>
      <w:b/>
      <w:color w:val="0000FF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6DB3"/>
    <w:rPr>
      <w:rFonts w:ascii="Lucida Grande" w:eastAsiaTheme="minorEastAsia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6DB3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6DB3"/>
  </w:style>
  <w:style w:type="paragraph" w:styleId="Pidipagina">
    <w:name w:val="footer"/>
    <w:basedOn w:val="Normale"/>
    <w:link w:val="Pidipagina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6DB3"/>
  </w:style>
  <w:style w:type="paragraph" w:styleId="Sommario6">
    <w:name w:val="toc 6"/>
    <w:basedOn w:val="Normale"/>
    <w:next w:val="Normale"/>
    <w:autoRedefine/>
    <w:uiPriority w:val="39"/>
    <w:unhideWhenUsed/>
    <w:rsid w:val="0031500B"/>
    <w:pPr>
      <w:ind w:left="120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1500B"/>
    <w:pPr>
      <w:ind w:left="144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1500B"/>
    <w:pPr>
      <w:ind w:left="168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1500B"/>
    <w:pPr>
      <w:ind w:left="1920"/>
    </w:pPr>
    <w:rPr>
      <w:rFonts w:asciiTheme="minorHAnsi" w:eastAsiaTheme="minorEastAsia" w:hAnsiTheme="minorHAnsi" w:cstheme="minorBid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6D0B6A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Grigliatabella">
    <w:name w:val="Table Grid"/>
    <w:basedOn w:val="Tabellanormale"/>
    <w:uiPriority w:val="39"/>
    <w:rsid w:val="00C9668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4D4C72"/>
  </w:style>
  <w:style w:type="table" w:customStyle="1" w:styleId="Tabellasemplice-21">
    <w:name w:val="Tabella semplice - 21"/>
    <w:basedOn w:val="Tabellanormale"/>
    <w:uiPriority w:val="42"/>
    <w:rsid w:val="004D4C72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lencotab31">
    <w:name w:val="Elenco tab. 31"/>
    <w:basedOn w:val="Tabellanormale"/>
    <w:uiPriority w:val="48"/>
    <w:rsid w:val="00C256C9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lasemplice41">
    <w:name w:val="Tabella semplice 41"/>
    <w:basedOn w:val="Tabellanormale"/>
    <w:uiPriority w:val="44"/>
    <w:rsid w:val="00F34D2F"/>
    <w:rPr>
      <w:rFonts w:eastAsiaTheme="minorHAns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C6111A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382F91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paragraph" w:styleId="Indice3">
    <w:name w:val="index 3"/>
    <w:basedOn w:val="Normale"/>
    <w:next w:val="Normale"/>
    <w:autoRedefine/>
    <w:uiPriority w:val="99"/>
    <w:unhideWhenUsed/>
    <w:rsid w:val="00E97FCF"/>
    <w:pPr>
      <w:ind w:left="720" w:hanging="240"/>
    </w:pPr>
    <w:rPr>
      <w:rFonts w:asciiTheme="minorHAnsi" w:eastAsiaTheme="minorEastAsia" w:hAnsiTheme="minorHAnsi" w:cstheme="minorBidi"/>
    </w:rPr>
  </w:style>
  <w:style w:type="paragraph" w:styleId="Indice1">
    <w:name w:val="index 1"/>
    <w:basedOn w:val="Normale"/>
    <w:next w:val="Normale"/>
    <w:autoRedefine/>
    <w:uiPriority w:val="99"/>
    <w:unhideWhenUsed/>
    <w:rsid w:val="00382F91"/>
    <w:pPr>
      <w:ind w:left="240" w:hanging="240"/>
    </w:pPr>
    <w:rPr>
      <w:rFonts w:asciiTheme="minorHAnsi" w:eastAsiaTheme="minorEastAsia" w:hAnsiTheme="minorHAnsi" w:cstheme="minorBidi"/>
    </w:rPr>
  </w:style>
  <w:style w:type="paragraph" w:styleId="Indice2">
    <w:name w:val="index 2"/>
    <w:basedOn w:val="Normale"/>
    <w:next w:val="Normale"/>
    <w:autoRedefine/>
    <w:uiPriority w:val="99"/>
    <w:unhideWhenUsed/>
    <w:rsid w:val="00382F91"/>
    <w:pPr>
      <w:ind w:left="480" w:hanging="240"/>
    </w:pPr>
    <w:rPr>
      <w:rFonts w:asciiTheme="minorHAnsi" w:eastAsiaTheme="minorEastAsia" w:hAnsiTheme="minorHAnsi" w:cstheme="minorBidi"/>
    </w:rPr>
  </w:style>
  <w:style w:type="paragraph" w:styleId="Indice4">
    <w:name w:val="index 4"/>
    <w:basedOn w:val="Normale"/>
    <w:next w:val="Normale"/>
    <w:autoRedefine/>
    <w:uiPriority w:val="99"/>
    <w:unhideWhenUsed/>
    <w:rsid w:val="00382F91"/>
    <w:pPr>
      <w:ind w:left="960" w:hanging="240"/>
    </w:pPr>
    <w:rPr>
      <w:rFonts w:asciiTheme="minorHAnsi" w:eastAsiaTheme="minorEastAsia" w:hAnsiTheme="minorHAnsi" w:cstheme="minorBidi"/>
    </w:rPr>
  </w:style>
  <w:style w:type="paragraph" w:styleId="Indice5">
    <w:name w:val="index 5"/>
    <w:basedOn w:val="Normale"/>
    <w:next w:val="Normale"/>
    <w:autoRedefine/>
    <w:uiPriority w:val="99"/>
    <w:unhideWhenUsed/>
    <w:rsid w:val="00382F91"/>
    <w:pPr>
      <w:ind w:left="1200" w:hanging="240"/>
    </w:pPr>
    <w:rPr>
      <w:rFonts w:asciiTheme="minorHAnsi" w:eastAsiaTheme="minorEastAsia" w:hAnsiTheme="minorHAnsi" w:cstheme="minorBidi"/>
    </w:rPr>
  </w:style>
  <w:style w:type="paragraph" w:styleId="Indice6">
    <w:name w:val="index 6"/>
    <w:basedOn w:val="Normale"/>
    <w:next w:val="Normale"/>
    <w:autoRedefine/>
    <w:uiPriority w:val="99"/>
    <w:unhideWhenUsed/>
    <w:rsid w:val="00382F91"/>
    <w:pPr>
      <w:ind w:left="1440" w:hanging="240"/>
    </w:pPr>
    <w:rPr>
      <w:rFonts w:asciiTheme="minorHAnsi" w:eastAsiaTheme="minorEastAsia" w:hAnsiTheme="minorHAnsi" w:cstheme="minorBidi"/>
    </w:rPr>
  </w:style>
  <w:style w:type="paragraph" w:styleId="Indice7">
    <w:name w:val="index 7"/>
    <w:basedOn w:val="Normale"/>
    <w:next w:val="Normale"/>
    <w:autoRedefine/>
    <w:uiPriority w:val="99"/>
    <w:unhideWhenUsed/>
    <w:rsid w:val="00382F91"/>
    <w:pPr>
      <w:ind w:left="1680" w:hanging="240"/>
    </w:pPr>
    <w:rPr>
      <w:rFonts w:asciiTheme="minorHAnsi" w:eastAsiaTheme="minorEastAsia" w:hAnsiTheme="minorHAnsi" w:cstheme="minorBidi"/>
    </w:rPr>
  </w:style>
  <w:style w:type="paragraph" w:styleId="Indice8">
    <w:name w:val="index 8"/>
    <w:basedOn w:val="Normale"/>
    <w:next w:val="Normale"/>
    <w:autoRedefine/>
    <w:uiPriority w:val="99"/>
    <w:unhideWhenUsed/>
    <w:rsid w:val="00382F91"/>
    <w:pPr>
      <w:ind w:left="1920" w:hanging="240"/>
    </w:pPr>
    <w:rPr>
      <w:rFonts w:asciiTheme="minorHAnsi" w:eastAsiaTheme="minorEastAsia" w:hAnsiTheme="minorHAnsi" w:cstheme="minorBidi"/>
    </w:rPr>
  </w:style>
  <w:style w:type="paragraph" w:styleId="Indice9">
    <w:name w:val="index 9"/>
    <w:basedOn w:val="Normale"/>
    <w:next w:val="Normale"/>
    <w:autoRedefine/>
    <w:uiPriority w:val="99"/>
    <w:unhideWhenUsed/>
    <w:rsid w:val="00382F91"/>
    <w:pPr>
      <w:ind w:left="2160" w:hanging="240"/>
    </w:pPr>
    <w:rPr>
      <w:rFonts w:asciiTheme="minorHAnsi" w:eastAsiaTheme="minorEastAsia" w:hAnsiTheme="minorHAnsi" w:cstheme="minorBidi"/>
    </w:rPr>
  </w:style>
  <w:style w:type="paragraph" w:styleId="Titoloindice">
    <w:name w:val="index heading"/>
    <w:basedOn w:val="Normale"/>
    <w:next w:val="Indice1"/>
    <w:uiPriority w:val="99"/>
    <w:unhideWhenUsed/>
    <w:rsid w:val="00382F91"/>
    <w:rPr>
      <w:rFonts w:asciiTheme="minorHAnsi" w:eastAsiaTheme="minorEastAsia" w:hAnsiTheme="minorHAnsi" w:cstheme="minorBidi"/>
    </w:rPr>
  </w:style>
  <w:style w:type="table" w:customStyle="1" w:styleId="Elencotab310">
    <w:name w:val="Elenco tab. 31"/>
    <w:basedOn w:val="Tabellanormale"/>
    <w:uiPriority w:val="48"/>
    <w:rsid w:val="00E9746D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apple-converted-space">
    <w:name w:val="apple-converted-space"/>
    <w:basedOn w:val="Carpredefinitoparagrafo"/>
    <w:rsid w:val="005D7F59"/>
  </w:style>
  <w:style w:type="character" w:styleId="Collegamentoipertestuale">
    <w:name w:val="Hyperlink"/>
    <w:basedOn w:val="Carpredefinitoparagrafo"/>
    <w:uiPriority w:val="99"/>
    <w:semiHidden/>
    <w:unhideWhenUsed/>
    <w:rsid w:val="005D7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ccardoruocco/Library/Group%20Containers/UBF8T346G9.Office/User%20Content.localized/Templates.localized/SviluppoUniVer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4DD90-2C84-BE45-BAF8-6D342A9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SviluppoUniVero.dotx</Template>
  <TotalTime>0</TotalTime>
  <Pages>16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CINI</Company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RICCARDO FRANCESCO RUOCCO</cp:lastModifiedBy>
  <cp:revision>2</cp:revision>
  <cp:lastPrinted>2020-12-10T16:40:00Z</cp:lastPrinted>
  <dcterms:created xsi:type="dcterms:W3CDTF">2022-02-18T08:32:00Z</dcterms:created>
  <dcterms:modified xsi:type="dcterms:W3CDTF">2022-02-18T08:32:00Z</dcterms:modified>
</cp:coreProperties>
</file>